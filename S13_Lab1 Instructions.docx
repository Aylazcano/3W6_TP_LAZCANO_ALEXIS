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74FB02A" w14:textId="6A460A10" w:rsidR="00F7539C" w:rsidRDefault="00F7539C" w:rsidP="00F7539C">
      <w:pPr>
        <w:pStyle w:val="Titre"/>
      </w:pPr>
      <w:r w:rsidRPr="48C48EC0">
        <w:t>Laboratoire</w:t>
      </w:r>
      <w:r>
        <w:t xml:space="preserve">: </w:t>
      </w:r>
      <w:r w:rsidR="001C52BC">
        <w:t>VUES et CONTRÔLEUR GÉNÉRÉS POUR Gestion d’UTILISATEURS MAISON</w:t>
      </w:r>
    </w:p>
    <w:p w14:paraId="2726140A" w14:textId="77777777" w:rsidR="00F7539C" w:rsidRDefault="00F7539C" w:rsidP="00F7539C">
      <w:pPr>
        <w:pStyle w:val="Titre1"/>
      </w:pPr>
      <w:r>
        <w:t>Objectif(s)</w:t>
      </w:r>
    </w:p>
    <w:p w14:paraId="7CA6E4EB" w14:textId="77777777" w:rsidR="001C52BC" w:rsidRPr="001C52BC" w:rsidRDefault="001C52BC" w:rsidP="001C52BC">
      <w:pPr>
        <w:numPr>
          <w:ilvl w:val="0"/>
          <w:numId w:val="18"/>
        </w:numPr>
        <w:spacing w:beforeAutospacing="1" w:after="100" w:afterAutospacing="1" w:line="240" w:lineRule="auto"/>
        <w:rPr>
          <w:rFonts w:ascii="Segoe UI" w:eastAsia="Times New Roman" w:hAnsi="Segoe UI" w:cs="Segoe UI"/>
          <w:color w:val="1C1E21"/>
        </w:rPr>
      </w:pPr>
      <w:proofErr w:type="spellStart"/>
      <w:r w:rsidRPr="001C52BC">
        <w:rPr>
          <w:rFonts w:ascii="Segoe UI" w:eastAsia="Times New Roman" w:hAnsi="Segoe UI" w:cs="Segoe UI"/>
          <w:color w:val="1C1E21"/>
        </w:rPr>
        <w:t>Views</w:t>
      </w:r>
      <w:proofErr w:type="spellEnd"/>
      <w:r w:rsidRPr="001C52BC">
        <w:rPr>
          <w:rFonts w:ascii="Segoe UI" w:eastAsia="Times New Roman" w:hAnsi="Segoe UI" w:cs="Segoe UI"/>
          <w:color w:val="1C1E21"/>
        </w:rPr>
        <w:t xml:space="preserve"> et </w:t>
      </w:r>
      <w:proofErr w:type="spellStart"/>
      <w:r w:rsidRPr="001C52BC">
        <w:rPr>
          <w:rFonts w:ascii="Segoe UI" w:eastAsia="Times New Roman" w:hAnsi="Segoe UI" w:cs="Segoe UI"/>
          <w:color w:val="1C1E21"/>
        </w:rPr>
        <w:t>Controllers</w:t>
      </w:r>
      <w:proofErr w:type="spellEnd"/>
      <w:r w:rsidRPr="001C52BC">
        <w:rPr>
          <w:rFonts w:ascii="Segoe UI" w:eastAsia="Times New Roman" w:hAnsi="Segoe UI" w:cs="Segoe UI"/>
          <w:color w:val="1C1E21"/>
        </w:rPr>
        <w:t xml:space="preserve"> auto-générés</w:t>
      </w:r>
    </w:p>
    <w:p w14:paraId="29A90535" w14:textId="77777777" w:rsidR="001C52BC" w:rsidRPr="001C52BC" w:rsidRDefault="001C52BC" w:rsidP="001C52BC">
      <w:pPr>
        <w:numPr>
          <w:ilvl w:val="0"/>
          <w:numId w:val="18"/>
        </w:numPr>
        <w:spacing w:beforeAutospacing="1" w:after="100" w:afterAutospacing="1" w:line="240" w:lineRule="auto"/>
        <w:rPr>
          <w:rFonts w:ascii="Segoe UI" w:eastAsia="Times New Roman" w:hAnsi="Segoe UI" w:cs="Segoe UI"/>
          <w:color w:val="1C1E21"/>
        </w:rPr>
      </w:pPr>
      <w:r w:rsidRPr="001C52BC">
        <w:rPr>
          <w:rFonts w:ascii="Segoe UI" w:eastAsia="Times New Roman" w:hAnsi="Segoe UI" w:cs="Segoe UI"/>
          <w:color w:val="1C1E21"/>
        </w:rPr>
        <w:t>Validations complexes CRUD Révision:</w:t>
      </w:r>
    </w:p>
    <w:p w14:paraId="54398337" w14:textId="77777777" w:rsidR="001C52BC" w:rsidRPr="001C52BC" w:rsidRDefault="001C52BC" w:rsidP="001C52BC">
      <w:pPr>
        <w:numPr>
          <w:ilvl w:val="1"/>
          <w:numId w:val="18"/>
        </w:numPr>
        <w:spacing w:beforeAutospacing="1" w:after="100" w:afterAutospacing="1" w:line="240" w:lineRule="auto"/>
        <w:rPr>
          <w:rFonts w:ascii="Segoe UI" w:eastAsia="Times New Roman" w:hAnsi="Segoe UI" w:cs="Segoe UI"/>
          <w:color w:val="1C1E21"/>
        </w:rPr>
      </w:pPr>
      <w:proofErr w:type="spellStart"/>
      <w:r w:rsidRPr="001C52BC">
        <w:rPr>
          <w:rFonts w:ascii="Segoe UI" w:eastAsia="Times New Roman" w:hAnsi="Segoe UI" w:cs="Segoe UI"/>
          <w:color w:val="1C1E21"/>
        </w:rPr>
        <w:t>ViewsModels</w:t>
      </w:r>
      <w:proofErr w:type="spellEnd"/>
      <w:r w:rsidRPr="001C52BC">
        <w:rPr>
          <w:rFonts w:ascii="Segoe UI" w:eastAsia="Times New Roman" w:hAnsi="Segoe UI" w:cs="Segoe UI"/>
          <w:color w:val="1C1E21"/>
        </w:rPr>
        <w:t xml:space="preserve"> vs </w:t>
      </w:r>
      <w:proofErr w:type="spellStart"/>
      <w:r w:rsidRPr="001C52BC">
        <w:rPr>
          <w:rFonts w:ascii="Segoe UI" w:eastAsia="Times New Roman" w:hAnsi="Segoe UI" w:cs="Segoe UI"/>
          <w:color w:val="1C1E21"/>
        </w:rPr>
        <w:t>Models</w:t>
      </w:r>
      <w:proofErr w:type="spellEnd"/>
    </w:p>
    <w:p w14:paraId="3D6BC154" w14:textId="77777777" w:rsidR="001C52BC" w:rsidRPr="001C52BC" w:rsidRDefault="001C52BC" w:rsidP="001C52BC">
      <w:pPr>
        <w:numPr>
          <w:ilvl w:val="1"/>
          <w:numId w:val="18"/>
        </w:numPr>
        <w:spacing w:beforeAutospacing="1" w:after="100" w:afterAutospacing="1" w:line="240" w:lineRule="auto"/>
        <w:rPr>
          <w:rFonts w:ascii="Segoe UI" w:eastAsia="Times New Roman" w:hAnsi="Segoe UI" w:cs="Segoe UI"/>
          <w:color w:val="1C1E21"/>
        </w:rPr>
      </w:pPr>
      <w:proofErr w:type="spellStart"/>
      <w:r w:rsidRPr="001C52BC">
        <w:rPr>
          <w:rFonts w:ascii="Segoe UI" w:eastAsia="Times New Roman" w:hAnsi="Segoe UI" w:cs="Segoe UI"/>
          <w:color w:val="1C1E21"/>
        </w:rPr>
        <w:t>Views</w:t>
      </w:r>
      <w:proofErr w:type="spellEnd"/>
      <w:r w:rsidRPr="001C52BC">
        <w:rPr>
          <w:rFonts w:ascii="Segoe UI" w:eastAsia="Times New Roman" w:hAnsi="Segoe UI" w:cs="Segoe UI"/>
          <w:color w:val="1C1E21"/>
        </w:rPr>
        <w:t xml:space="preserve"> Spéciales</w:t>
      </w:r>
    </w:p>
    <w:p w14:paraId="69E48004" w14:textId="77777777" w:rsidR="001C52BC" w:rsidRPr="001C52BC" w:rsidRDefault="001C52BC" w:rsidP="001C52BC">
      <w:pPr>
        <w:numPr>
          <w:ilvl w:val="1"/>
          <w:numId w:val="18"/>
        </w:numPr>
        <w:spacing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1C52BC">
        <w:rPr>
          <w:rFonts w:ascii="Segoe UI" w:eastAsia="Times New Roman" w:hAnsi="Segoe UI" w:cs="Segoe UI"/>
          <w:color w:val="1C1E21"/>
        </w:rPr>
        <w:t>Traduction pour les validateurs</w:t>
      </w:r>
    </w:p>
    <w:p w14:paraId="4F4D449E" w14:textId="77777777" w:rsidR="00F7539C" w:rsidRDefault="00F7539C" w:rsidP="00F7539C"/>
    <w:p w14:paraId="295235D7" w14:textId="77777777" w:rsidR="00C920E0" w:rsidRDefault="00C920E0" w:rsidP="00C920E0">
      <w:pPr>
        <w:pStyle w:val="Titre1"/>
      </w:pPr>
      <w:r>
        <w:t>Créer la branche de la fonctionnalité</w:t>
      </w:r>
    </w:p>
    <w:p w14:paraId="51E83400" w14:textId="77777777" w:rsidR="00C920E0" w:rsidRDefault="00C920E0" w:rsidP="00C920E0">
      <w:pPr>
        <w:pStyle w:val="paragraph"/>
        <w:shd w:val="clear" w:color="auto" w:fill="D7E7F0"/>
        <w:textAlignment w:val="baseline"/>
        <w:rPr>
          <w:caps/>
        </w:rPr>
      </w:pPr>
      <w:r>
        <w:rPr>
          <w:rStyle w:val="normaltextrun"/>
          <w:rFonts w:ascii="Gill Sans MT" w:hAnsi="Gill Sans MT"/>
          <w:caps/>
          <w:sz w:val="20"/>
          <w:szCs w:val="20"/>
          <w:shd w:val="clear" w:color="auto" w:fill="D7E7F0"/>
        </w:rPr>
        <w:t>Clonage du repository</w:t>
      </w:r>
      <w:r>
        <w:rPr>
          <w:rStyle w:val="eop"/>
          <w:rFonts w:ascii="Gill Sans MT" w:hAnsi="Gill Sans MT"/>
          <w:caps/>
          <w:sz w:val="20"/>
          <w:szCs w:val="20"/>
        </w:rPr>
        <w:t> </w:t>
      </w:r>
    </w:p>
    <w:p w14:paraId="541FB4FF" w14:textId="77777777" w:rsidR="00C920E0" w:rsidRPr="00364654" w:rsidRDefault="00C920E0" w:rsidP="00156F20">
      <w:pPr>
        <w:pStyle w:val="Paragraphedeliste"/>
        <w:numPr>
          <w:ilvl w:val="0"/>
          <w:numId w:val="1"/>
        </w:numPr>
        <w:spacing w:before="0" w:after="160" w:line="259" w:lineRule="auto"/>
      </w:pPr>
      <w:r w:rsidRPr="00364654">
        <w:t>Dans Gitkraken, clonez le repository </w:t>
      </w:r>
    </w:p>
    <w:p w14:paraId="5F6F8209" w14:textId="77777777" w:rsidR="00C920E0" w:rsidRPr="00364654" w:rsidRDefault="00C920E0" w:rsidP="00156F20">
      <w:pPr>
        <w:pStyle w:val="Paragraphedeliste"/>
        <w:numPr>
          <w:ilvl w:val="1"/>
          <w:numId w:val="1"/>
        </w:numPr>
        <w:spacing w:before="0" w:after="160" w:line="259" w:lineRule="auto"/>
      </w:pPr>
      <w:r w:rsidRPr="00364654">
        <w:t>Soit via URL </w:t>
      </w:r>
    </w:p>
    <w:p w14:paraId="53DC8695" w14:textId="77777777" w:rsidR="00C920E0" w:rsidRPr="00364654" w:rsidRDefault="00C920E0" w:rsidP="00156F20">
      <w:pPr>
        <w:pStyle w:val="Paragraphedeliste"/>
        <w:numPr>
          <w:ilvl w:val="1"/>
          <w:numId w:val="1"/>
        </w:numPr>
        <w:spacing w:before="0" w:after="160" w:line="259" w:lineRule="auto"/>
      </w:pPr>
      <w:r w:rsidRPr="00364654">
        <w:t>Soit via GitHub.com </w:t>
      </w:r>
    </w:p>
    <w:p w14:paraId="4E23F0DF" w14:textId="77777777" w:rsidR="00C920E0" w:rsidRPr="00364654" w:rsidRDefault="00C920E0" w:rsidP="00156F20">
      <w:pPr>
        <w:pStyle w:val="Paragraphedeliste"/>
        <w:numPr>
          <w:ilvl w:val="0"/>
          <w:numId w:val="1"/>
        </w:numPr>
        <w:spacing w:before="0" w:after="160" w:line="259" w:lineRule="auto"/>
      </w:pPr>
      <w:r w:rsidRPr="00364654">
        <w:t>Ouvrez le repository (OK) </w:t>
      </w:r>
    </w:p>
    <w:p w14:paraId="53DC86AF" w14:textId="77777777" w:rsidR="00C920E0" w:rsidRDefault="00C920E0" w:rsidP="00C920E0">
      <w:pPr>
        <w:pStyle w:val="paragraph"/>
        <w:shd w:val="clear" w:color="auto" w:fill="D7E7F0"/>
        <w:textAlignment w:val="baseline"/>
        <w:rPr>
          <w:caps/>
        </w:rPr>
      </w:pPr>
      <w:r>
        <w:rPr>
          <w:rStyle w:val="normaltextrun"/>
          <w:rFonts w:ascii="Gill Sans MT" w:hAnsi="Gill Sans MT"/>
          <w:caps/>
          <w:sz w:val="20"/>
          <w:szCs w:val="20"/>
          <w:shd w:val="clear" w:color="auto" w:fill="D7E7F0"/>
        </w:rPr>
        <w:t>Création d’une branche pour la fonctionnalité</w:t>
      </w:r>
      <w:r>
        <w:rPr>
          <w:rStyle w:val="eop"/>
          <w:rFonts w:ascii="Gill Sans MT" w:hAnsi="Gill Sans MT"/>
          <w:caps/>
          <w:sz w:val="20"/>
          <w:szCs w:val="20"/>
        </w:rPr>
        <w:t> </w:t>
      </w:r>
    </w:p>
    <w:p w14:paraId="4E27C216" w14:textId="62AFF9E7" w:rsidR="00C920E0" w:rsidRPr="00364654" w:rsidRDefault="00C920E0" w:rsidP="00156F20">
      <w:pPr>
        <w:pStyle w:val="Paragraphedeliste"/>
        <w:numPr>
          <w:ilvl w:val="0"/>
          <w:numId w:val="1"/>
        </w:numPr>
        <w:spacing w:before="0" w:after="160" w:line="259" w:lineRule="auto"/>
      </w:pPr>
      <w:r w:rsidRPr="00364654">
        <w:t xml:space="preserve">Créez une branche appelée </w:t>
      </w:r>
      <w:r w:rsidRPr="007752B5">
        <w:rPr>
          <w:b/>
          <w:bCs/>
        </w:rPr>
        <w:t>FCT</w:t>
      </w:r>
      <w:r>
        <w:rPr>
          <w:b/>
          <w:bCs/>
        </w:rPr>
        <w:t xml:space="preserve"> _</w:t>
      </w:r>
      <w:proofErr w:type="spellStart"/>
      <w:r w:rsidR="00BC0A89">
        <w:rPr>
          <w:b/>
          <w:bCs/>
        </w:rPr>
        <w:t>Vues</w:t>
      </w:r>
      <w:r w:rsidR="001C52BC">
        <w:rPr>
          <w:b/>
          <w:bCs/>
        </w:rPr>
        <w:t>_Users</w:t>
      </w:r>
      <w:proofErr w:type="spellEnd"/>
    </w:p>
    <w:p w14:paraId="664DB004" w14:textId="77777777" w:rsidR="00C920E0" w:rsidRDefault="00C920E0" w:rsidP="00156F20">
      <w:pPr>
        <w:pStyle w:val="Paragraphedeliste"/>
        <w:numPr>
          <w:ilvl w:val="0"/>
          <w:numId w:val="1"/>
        </w:numPr>
        <w:spacing w:before="0" w:after="160" w:line="259" w:lineRule="auto"/>
      </w:pPr>
      <w:r w:rsidRPr="00364654">
        <w:t>Assurez-vous d'être dans la branche que vous avez créée dans LOCAL </w:t>
      </w:r>
    </w:p>
    <w:p w14:paraId="699307AE" w14:textId="77777777" w:rsidR="007A729A" w:rsidRDefault="007A729A" w:rsidP="007A729A">
      <w:pPr>
        <w:spacing w:before="0" w:after="160" w:line="259" w:lineRule="auto"/>
      </w:pPr>
    </w:p>
    <w:p w14:paraId="11BDF545" w14:textId="77777777" w:rsidR="007A729A" w:rsidRDefault="007A729A" w:rsidP="007A729A">
      <w:pPr>
        <w:spacing w:before="0" w:after="160" w:line="259" w:lineRule="auto"/>
      </w:pPr>
    </w:p>
    <w:p w14:paraId="22FEF037" w14:textId="77777777" w:rsidR="00C920E0" w:rsidRDefault="00C920E0" w:rsidP="00C920E0"/>
    <w:p w14:paraId="4286A8AB" w14:textId="77777777" w:rsidR="001C52BC" w:rsidRDefault="001C52BC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3E3ECF6" w14:textId="1C09E443" w:rsidR="00DC031E" w:rsidRDefault="001C52BC" w:rsidP="00DC031E">
      <w:pPr>
        <w:pStyle w:val="Titre1"/>
      </w:pPr>
      <w:r>
        <w:lastRenderedPageBreak/>
        <w:t>VUES ET CONTRÔLEUR D’UTILISATEUR</w:t>
      </w:r>
    </w:p>
    <w:p w14:paraId="5A065070" w14:textId="31B337EF" w:rsidR="00DC031E" w:rsidRPr="00497FB0" w:rsidRDefault="001C52BC" w:rsidP="00DC031E">
      <w:pPr>
        <w:pStyle w:val="Titre2"/>
      </w:pPr>
      <w:r w:rsidRPr="001C52BC">
        <w:t>Générez les vues pour User</w:t>
      </w:r>
    </w:p>
    <w:p w14:paraId="3D74F9F2" w14:textId="2540C0A7" w:rsidR="00DA62C6" w:rsidRPr="00DA62C6" w:rsidRDefault="004E383D" w:rsidP="004E383D">
      <w:pPr>
        <w:pStyle w:val="Paragraphedeliste"/>
        <w:numPr>
          <w:ilvl w:val="0"/>
          <w:numId w:val="28"/>
        </w:numPr>
      </w:pPr>
      <w:r>
        <w:t>Allez d</w:t>
      </w:r>
      <w:r w:rsidR="00DA62C6" w:rsidRPr="00DA62C6">
        <w:t xml:space="preserve">ans le répertoire </w:t>
      </w:r>
      <w:r w:rsidR="00461463" w:rsidRPr="004E383D">
        <w:rPr>
          <w:b/>
          <w:bCs/>
        </w:rPr>
        <w:t>/</w:t>
      </w:r>
      <w:proofErr w:type="spellStart"/>
      <w:r w:rsidR="00DA62C6" w:rsidRPr="004E383D">
        <w:rPr>
          <w:b/>
          <w:bCs/>
        </w:rPr>
        <w:t>Controllers</w:t>
      </w:r>
      <w:proofErr w:type="spellEnd"/>
      <w:r w:rsidR="00DA62C6" w:rsidRPr="00DA62C6">
        <w:t> :</w:t>
      </w:r>
    </w:p>
    <w:p w14:paraId="33B7908C" w14:textId="499BE829" w:rsidR="00DA62C6" w:rsidRDefault="00DA62C6" w:rsidP="00DA62C6">
      <w:pPr>
        <w:ind w:left="360"/>
        <w:rPr>
          <w:highlight w:val="yellow"/>
        </w:rPr>
      </w:pPr>
      <w:r w:rsidRPr="00DA62C6">
        <w:rPr>
          <w:noProof/>
        </w:rPr>
        <w:drawing>
          <wp:inline distT="0" distB="0" distL="0" distR="0" wp14:anchorId="7D264322" wp14:editId="5768E195">
            <wp:extent cx="6353175" cy="2345969"/>
            <wp:effectExtent l="0" t="0" r="0" b="0"/>
            <wp:docPr id="5" name="Image 5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8995" cy="235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E0FA" w14:textId="55EF845E" w:rsidR="00DA62C6" w:rsidRDefault="00DA62C6" w:rsidP="004E383D">
      <w:pPr>
        <w:pStyle w:val="Paragraphedeliste"/>
        <w:numPr>
          <w:ilvl w:val="0"/>
          <w:numId w:val="27"/>
        </w:numPr>
      </w:pPr>
      <w:r>
        <w:t xml:space="preserve">Il faut choisir l’option MVC avec vue qui utilise </w:t>
      </w:r>
      <w:proofErr w:type="spellStart"/>
      <w:r>
        <w:t>Entity</w:t>
      </w:r>
      <w:proofErr w:type="spellEnd"/>
      <w:r>
        <w:t xml:space="preserve"> Framework</w:t>
      </w:r>
    </w:p>
    <w:p w14:paraId="3DE3E7FA" w14:textId="121FE416" w:rsidR="00DA62C6" w:rsidRDefault="00DA62C6" w:rsidP="00DA62C6">
      <w:pPr>
        <w:ind w:left="360"/>
      </w:pPr>
      <w:r w:rsidRPr="00DA62C6">
        <w:rPr>
          <w:noProof/>
        </w:rPr>
        <w:drawing>
          <wp:inline distT="0" distB="0" distL="0" distR="0" wp14:anchorId="6C7DD75D" wp14:editId="6A256EE7">
            <wp:extent cx="5695950" cy="1858678"/>
            <wp:effectExtent l="0" t="0" r="0" b="8255"/>
            <wp:docPr id="6" name="Image 6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Polic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9937" cy="186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273A" w14:textId="4DCCFE04" w:rsidR="00DA62C6" w:rsidRPr="00DA62C6" w:rsidRDefault="00DA62C6" w:rsidP="00DA62C6">
      <w:pPr>
        <w:ind w:left="360"/>
      </w:pPr>
      <w:r w:rsidRPr="00DA62C6">
        <w:rPr>
          <w:noProof/>
        </w:rPr>
        <w:lastRenderedPageBreak/>
        <w:drawing>
          <wp:inline distT="0" distB="0" distL="0" distR="0" wp14:anchorId="4C39C8CD" wp14:editId="000631EF">
            <wp:extent cx="4924425" cy="3189010"/>
            <wp:effectExtent l="0" t="0" r="0" b="0"/>
            <wp:docPr id="7" name="Image 7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logiciel, affichag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5988" cy="319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BE7E" w14:textId="7A941A41" w:rsidR="001C52BC" w:rsidRPr="00163A6B" w:rsidRDefault="00DA62C6" w:rsidP="001C52BC">
      <w:pPr>
        <w:pStyle w:val="Paragraphedeliste"/>
        <w:numPr>
          <w:ilvl w:val="0"/>
          <w:numId w:val="19"/>
        </w:numPr>
      </w:pPr>
      <w:r>
        <w:t xml:space="preserve">Générez pour le modèle </w:t>
      </w:r>
      <w:r w:rsidRPr="00DA62C6">
        <w:rPr>
          <w:b/>
          <w:bCs/>
        </w:rPr>
        <w:t>User</w:t>
      </w:r>
    </w:p>
    <w:p w14:paraId="5FEE6FA2" w14:textId="77777777" w:rsidR="00474F65" w:rsidRDefault="00163A6B" w:rsidP="00163A6B">
      <w:r>
        <w:t>Note : si l’</w:t>
      </w:r>
      <w:proofErr w:type="spellStart"/>
      <w:r>
        <w:t>auto-génération</w:t>
      </w:r>
      <w:proofErr w:type="spellEnd"/>
      <w:r>
        <w:t xml:space="preserve"> vous donne des erreurs, utilisez la ligne de commande suivante </w:t>
      </w:r>
      <w:r w:rsidR="00986407">
        <w:t>dans PS</w:t>
      </w:r>
      <w:r w:rsidR="00474F65">
        <w:t xml:space="preserve"> (fenêtre console </w:t>
      </w:r>
      <w:proofErr w:type="spellStart"/>
      <w:r w:rsidR="00474F65">
        <w:t>PwerShell</w:t>
      </w:r>
      <w:proofErr w:type="spellEnd"/>
      <w:r w:rsidR="00474F65">
        <w:t>)</w:t>
      </w:r>
      <w:r w:rsidR="00986407">
        <w:t xml:space="preserve">, à </w:t>
      </w:r>
      <w:r w:rsidR="00986407" w:rsidRPr="00474F65">
        <w:rPr>
          <w:b/>
          <w:bCs/>
          <w:color w:val="FF0000"/>
        </w:rPr>
        <w:t xml:space="preserve">partir du dossier du </w:t>
      </w:r>
      <w:r w:rsidR="00474F65" w:rsidRPr="00474F65">
        <w:rPr>
          <w:b/>
          <w:bCs/>
          <w:color w:val="FF0000"/>
        </w:rPr>
        <w:t>PROJET</w:t>
      </w:r>
      <w:r w:rsidR="00474F65" w:rsidRPr="00474F65">
        <w:rPr>
          <w:color w:val="FF0000"/>
        </w:rPr>
        <w:t>, PAS de la SOLUTION</w:t>
      </w:r>
      <w:r w:rsidR="00474F65">
        <w:t xml:space="preserve">. </w:t>
      </w:r>
    </w:p>
    <w:p w14:paraId="1EC0257B" w14:textId="02F61E0D" w:rsidR="00163A6B" w:rsidRPr="00474F65" w:rsidRDefault="00474F65" w:rsidP="00163A6B">
      <w:r>
        <w:t>Rappel : Majuscule-</w:t>
      </w:r>
      <w:proofErr w:type="spellStart"/>
      <w:r>
        <w:t>boutonDroit</w:t>
      </w:r>
      <w:proofErr w:type="spellEnd"/>
      <w:r>
        <w:t xml:space="preserve"> de la souris dans le dossier du projet, Ouvrir une fenêtre PowerShell ici.</w:t>
      </w:r>
    </w:p>
    <w:p w14:paraId="560C21D2" w14:textId="169EA28D" w:rsidR="00163A6B" w:rsidRPr="00474F65" w:rsidRDefault="00163A6B" w:rsidP="00986407">
      <w:pPr>
        <w:shd w:val="clear" w:color="auto" w:fill="FFF2CC" w:themeFill="accent4" w:themeFillTint="33"/>
        <w:rPr>
          <w:rFonts w:ascii="Consolas" w:hAnsi="Consolas"/>
        </w:rPr>
      </w:pPr>
      <w:proofErr w:type="spellStart"/>
      <w:r w:rsidRPr="00474F65">
        <w:rPr>
          <w:rStyle w:val="ui-provider"/>
          <w:rFonts w:ascii="Consolas" w:hAnsi="Consolas"/>
        </w:rPr>
        <w:t>dotnet</w:t>
      </w:r>
      <w:proofErr w:type="spellEnd"/>
      <w:r w:rsidRPr="00474F65">
        <w:rPr>
          <w:rStyle w:val="ui-provider"/>
          <w:rFonts w:ascii="Consolas" w:hAnsi="Consolas"/>
        </w:rPr>
        <w:t xml:space="preserve"> </w:t>
      </w:r>
      <w:proofErr w:type="spellStart"/>
      <w:r w:rsidRPr="00474F65">
        <w:rPr>
          <w:rStyle w:val="ui-provider"/>
          <w:rFonts w:ascii="Consolas" w:hAnsi="Consolas"/>
        </w:rPr>
        <w:t>aspnet-codegenerator</w:t>
      </w:r>
      <w:proofErr w:type="spellEnd"/>
      <w:r w:rsidRPr="00474F65">
        <w:rPr>
          <w:rStyle w:val="ui-provider"/>
          <w:rFonts w:ascii="Consolas" w:hAnsi="Consolas"/>
        </w:rPr>
        <w:t xml:space="preserve"> </w:t>
      </w:r>
      <w:proofErr w:type="spellStart"/>
      <w:r w:rsidRPr="00474F65">
        <w:rPr>
          <w:rStyle w:val="ui-provider"/>
          <w:rFonts w:ascii="Consolas" w:hAnsi="Consolas"/>
        </w:rPr>
        <w:t>controller</w:t>
      </w:r>
      <w:proofErr w:type="spellEnd"/>
      <w:r w:rsidRPr="00474F65">
        <w:rPr>
          <w:rStyle w:val="ui-provider"/>
          <w:rFonts w:ascii="Consolas" w:hAnsi="Consolas"/>
        </w:rPr>
        <w:t xml:space="preserve"> -m </w:t>
      </w:r>
      <w:proofErr w:type="spellStart"/>
      <w:r w:rsidRPr="00474F65">
        <w:rPr>
          <w:rStyle w:val="ui-provider"/>
          <w:rFonts w:ascii="Consolas" w:hAnsi="Consolas"/>
        </w:rPr>
        <w:t>PresseMots_Web.Models.User</w:t>
      </w:r>
      <w:proofErr w:type="spellEnd"/>
      <w:r w:rsidRPr="00474F65">
        <w:rPr>
          <w:rStyle w:val="ui-provider"/>
          <w:rFonts w:ascii="Consolas" w:hAnsi="Consolas"/>
        </w:rPr>
        <w:t xml:space="preserve"> -dc </w:t>
      </w:r>
      <w:proofErr w:type="spellStart"/>
      <w:r w:rsidRPr="00474F65">
        <w:rPr>
          <w:rStyle w:val="ui-provider"/>
          <w:rFonts w:ascii="Consolas" w:hAnsi="Consolas"/>
        </w:rPr>
        <w:t>PresseMots_Web.Models.Data.PresseMotsDbContext</w:t>
      </w:r>
      <w:proofErr w:type="spellEnd"/>
      <w:r w:rsidRPr="00474F65">
        <w:rPr>
          <w:rStyle w:val="ui-provider"/>
          <w:rFonts w:ascii="Consolas" w:hAnsi="Consolas"/>
        </w:rPr>
        <w:t xml:space="preserve"> -scripts -</w:t>
      </w:r>
      <w:proofErr w:type="spellStart"/>
      <w:r w:rsidRPr="00474F65">
        <w:rPr>
          <w:rStyle w:val="ui-provider"/>
          <w:rFonts w:ascii="Consolas" w:hAnsi="Consolas"/>
        </w:rPr>
        <w:t>udl</w:t>
      </w:r>
      <w:proofErr w:type="spellEnd"/>
      <w:r w:rsidRPr="00474F65">
        <w:rPr>
          <w:rStyle w:val="ui-provider"/>
          <w:rFonts w:ascii="Consolas" w:hAnsi="Consolas"/>
        </w:rPr>
        <w:t xml:space="preserve"> -</w:t>
      </w:r>
      <w:proofErr w:type="spellStart"/>
      <w:r w:rsidRPr="00474F65">
        <w:rPr>
          <w:rStyle w:val="ui-provider"/>
          <w:rFonts w:ascii="Consolas" w:hAnsi="Consolas"/>
        </w:rPr>
        <w:t>outDir</w:t>
      </w:r>
      <w:proofErr w:type="spellEnd"/>
      <w:r w:rsidRPr="00474F65">
        <w:rPr>
          <w:rStyle w:val="ui-provider"/>
          <w:rFonts w:ascii="Consolas" w:hAnsi="Consolas"/>
        </w:rPr>
        <w:t xml:space="preserve"> </w:t>
      </w:r>
      <w:proofErr w:type="spellStart"/>
      <w:r w:rsidRPr="00474F65">
        <w:rPr>
          <w:rStyle w:val="ui-provider"/>
          <w:rFonts w:ascii="Consolas" w:hAnsi="Consolas"/>
        </w:rPr>
        <w:t>Controllers</w:t>
      </w:r>
      <w:proofErr w:type="spellEnd"/>
      <w:r w:rsidRPr="00474F65">
        <w:rPr>
          <w:rStyle w:val="ui-provider"/>
          <w:rFonts w:ascii="Consolas" w:hAnsi="Consolas"/>
        </w:rPr>
        <w:t xml:space="preserve"> -</w:t>
      </w:r>
      <w:proofErr w:type="spellStart"/>
      <w:r w:rsidRPr="00474F65">
        <w:rPr>
          <w:rStyle w:val="ui-provider"/>
          <w:rFonts w:ascii="Consolas" w:hAnsi="Consolas"/>
        </w:rPr>
        <w:t>name</w:t>
      </w:r>
      <w:proofErr w:type="spellEnd"/>
      <w:r w:rsidRPr="00474F65">
        <w:rPr>
          <w:rStyle w:val="ui-provider"/>
          <w:rFonts w:ascii="Consolas" w:hAnsi="Consolas"/>
        </w:rPr>
        <w:t xml:space="preserve"> </w:t>
      </w:r>
      <w:proofErr w:type="spellStart"/>
      <w:r w:rsidRPr="00474F65">
        <w:rPr>
          <w:rStyle w:val="ui-provider"/>
          <w:rFonts w:ascii="Consolas" w:hAnsi="Consolas"/>
        </w:rPr>
        <w:t>UsersController</w:t>
      </w:r>
      <w:proofErr w:type="spellEnd"/>
      <w:r w:rsidRPr="00474F65">
        <w:rPr>
          <w:rStyle w:val="ui-provider"/>
          <w:rFonts w:ascii="Consolas" w:hAnsi="Consolas"/>
        </w:rPr>
        <w:t xml:space="preserve"> -</w:t>
      </w:r>
      <w:proofErr w:type="spellStart"/>
      <w:r w:rsidRPr="00474F65">
        <w:rPr>
          <w:rStyle w:val="ui-provider"/>
          <w:rFonts w:ascii="Consolas" w:hAnsi="Consolas"/>
        </w:rPr>
        <w:t>async</w:t>
      </w:r>
      <w:proofErr w:type="spellEnd"/>
      <w:r w:rsidRPr="00474F65">
        <w:rPr>
          <w:rStyle w:val="ui-provider"/>
          <w:rFonts w:ascii="Consolas" w:hAnsi="Consolas"/>
        </w:rPr>
        <w:t xml:space="preserve"> -actions</w:t>
      </w:r>
    </w:p>
    <w:p w14:paraId="2CB111AE" w14:textId="0F030B5D" w:rsidR="00DA62C6" w:rsidRPr="00DA62C6" w:rsidRDefault="00DA62C6" w:rsidP="001C52BC">
      <w:pPr>
        <w:pStyle w:val="Paragraphedeliste"/>
        <w:numPr>
          <w:ilvl w:val="0"/>
          <w:numId w:val="19"/>
        </w:numPr>
      </w:pPr>
      <w:r>
        <w:t xml:space="preserve">Lancez l’application et testez les vues générées avec le chemin d’accès </w:t>
      </w:r>
      <w:r w:rsidRPr="00DA62C6">
        <w:rPr>
          <w:b/>
          <w:bCs/>
        </w:rPr>
        <w:t>/</w:t>
      </w:r>
      <w:proofErr w:type="spellStart"/>
      <w:r w:rsidRPr="00DA62C6">
        <w:rPr>
          <w:b/>
          <w:bCs/>
        </w:rPr>
        <w:t>Users</w:t>
      </w:r>
      <w:proofErr w:type="spellEnd"/>
    </w:p>
    <w:p w14:paraId="7015F1AA" w14:textId="7803FFC3" w:rsidR="00DA62C6" w:rsidRPr="00974FDE" w:rsidRDefault="00DA62C6" w:rsidP="001C52BC">
      <w:pPr>
        <w:pStyle w:val="Paragraphedeliste"/>
        <w:numPr>
          <w:ilvl w:val="0"/>
          <w:numId w:val="19"/>
        </w:numPr>
      </w:pPr>
      <w:r w:rsidRPr="00974FDE">
        <w:t>Bon, c</w:t>
      </w:r>
      <w:r w:rsidR="00461463">
        <w:t>e n</w:t>
      </w:r>
      <w:r w:rsidRPr="00974FDE">
        <w:t xml:space="preserve">’est vraiment pas super comme gestion d’usagers, alors </w:t>
      </w:r>
      <w:r w:rsidR="00461463">
        <w:t xml:space="preserve">vous avez </w:t>
      </w:r>
      <w:r w:rsidRPr="00974FDE">
        <w:t xml:space="preserve">pas mal de travail, mais </w:t>
      </w:r>
      <w:r w:rsidR="00461463">
        <w:t>vous</w:t>
      </w:r>
      <w:r w:rsidRPr="00974FDE">
        <w:t xml:space="preserve"> devr</w:t>
      </w:r>
      <w:r w:rsidR="00461463">
        <w:t>iez</w:t>
      </w:r>
      <w:r w:rsidRPr="00974FDE">
        <w:t xml:space="preserve"> déjà pouvoir manipulez</w:t>
      </w:r>
      <w:r w:rsidR="00461463">
        <w:t xml:space="preserve"> des </w:t>
      </w:r>
      <w:proofErr w:type="spellStart"/>
      <w:r w:rsidR="00461463" w:rsidRPr="00461463">
        <w:rPr>
          <w:b/>
          <w:bCs/>
        </w:rPr>
        <w:t>Users</w:t>
      </w:r>
      <w:proofErr w:type="spellEnd"/>
    </w:p>
    <w:p w14:paraId="75365A91" w14:textId="7198FE11" w:rsidR="00DA62C6" w:rsidRDefault="00DA62C6" w:rsidP="001C52BC">
      <w:pPr>
        <w:pStyle w:val="Paragraphedeliste"/>
        <w:numPr>
          <w:ilvl w:val="0"/>
          <w:numId w:val="19"/>
        </w:numPr>
      </w:pPr>
      <w:r w:rsidRPr="00974FDE">
        <w:t>Pour commencer, ajoutez un</w:t>
      </w:r>
      <w:r>
        <w:rPr>
          <w:b/>
          <w:bCs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 w:rsidR="00974F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74FDE">
        <w:t>au champ Email de User, question d’avoir un minimum de validation!</w:t>
      </w:r>
    </w:p>
    <w:p w14:paraId="4327CAF7" w14:textId="77777777" w:rsidR="001C52BC" w:rsidRDefault="001C52BC" w:rsidP="001C52BC">
      <w:pPr>
        <w:ind w:left="360"/>
        <w:rPr>
          <w:highlight w:val="yellow"/>
        </w:rPr>
      </w:pPr>
    </w:p>
    <w:p w14:paraId="2D5EC3DD" w14:textId="77777777" w:rsidR="001C52BC" w:rsidRPr="0045328E" w:rsidRDefault="001C52BC" w:rsidP="001C52BC">
      <w:pPr>
        <w:pStyle w:val="Titre2"/>
      </w:pPr>
      <w:r w:rsidRPr="0045328E">
        <w:t xml:space="preserve">Commentaires et validation (Commit) des changements dans le code </w:t>
      </w:r>
    </w:p>
    <w:p w14:paraId="278CCB01" w14:textId="77777777" w:rsidR="001C52BC" w:rsidRPr="0045328E" w:rsidRDefault="001C52BC" w:rsidP="001C52BC">
      <w:pPr>
        <w:pStyle w:val="Paragraphedeliste"/>
        <w:numPr>
          <w:ilvl w:val="0"/>
          <w:numId w:val="5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5F54B768" w14:textId="77777777" w:rsidR="001C52BC" w:rsidRPr="0045328E" w:rsidRDefault="001C52BC" w:rsidP="001C52BC">
      <w:pPr>
        <w:pStyle w:val="Paragraphedeliste"/>
        <w:numPr>
          <w:ilvl w:val="0"/>
          <w:numId w:val="5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500D0D03" w14:textId="54F779F9" w:rsidR="001C52BC" w:rsidRPr="00121AD6" w:rsidRDefault="001C52BC" w:rsidP="001C52BC">
      <w:pPr>
        <w:pStyle w:val="Paragraphedeliste"/>
        <w:numPr>
          <w:ilvl w:val="0"/>
          <w:numId w:val="5"/>
        </w:numPr>
        <w:spacing w:before="0" w:after="160" w:line="259" w:lineRule="auto"/>
      </w:pPr>
      <w:r w:rsidRPr="00121AD6">
        <w:t>Validez les modification</w:t>
      </w:r>
      <w:r w:rsidR="00B17A6D"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1FB90C13" w14:textId="733339F7" w:rsidR="001C52BC" w:rsidRPr="00121AD6" w:rsidRDefault="001C52BC" w:rsidP="001C52BC">
      <w:pPr>
        <w:pStyle w:val="Paragraphedeliste"/>
        <w:numPr>
          <w:ilvl w:val="0"/>
          <w:numId w:val="5"/>
        </w:numPr>
        <w:spacing w:before="0" w:after="160" w:line="259" w:lineRule="auto"/>
      </w:pPr>
      <w:r w:rsidRPr="00121AD6">
        <w:t>Commentez en respectant les standards proposés:</w:t>
      </w:r>
    </w:p>
    <w:p w14:paraId="19110288" w14:textId="220A14E5" w:rsidR="001C52BC" w:rsidRPr="001C52BC" w:rsidRDefault="001C52BC" w:rsidP="001C52BC">
      <w:pPr>
        <w:pStyle w:val="Paragraphedeliste"/>
        <w:numPr>
          <w:ilvl w:val="1"/>
          <w:numId w:val="4"/>
        </w:numPr>
        <w:spacing w:before="0" w:after="160" w:line="259" w:lineRule="auto"/>
      </w:pPr>
      <w:r w:rsidRPr="001C52BC">
        <w:rPr>
          <w:b/>
          <w:bCs/>
        </w:rPr>
        <w:t>Summary</w:t>
      </w:r>
      <w:r w:rsidRPr="001C52BC">
        <w:t xml:space="preserve"> FCT ajout d’un contrôle</w:t>
      </w:r>
      <w:r>
        <w:t>ur User avec ses vues</w:t>
      </w:r>
    </w:p>
    <w:p w14:paraId="6A47330C" w14:textId="77BE2298" w:rsidR="001C52BC" w:rsidRPr="00421690" w:rsidRDefault="001C52BC" w:rsidP="001C52BC">
      <w:pPr>
        <w:pStyle w:val="Paragraphedeliste"/>
        <w:numPr>
          <w:ilvl w:val="1"/>
          <w:numId w:val="4"/>
        </w:numPr>
        <w:spacing w:before="0" w:after="160" w:line="259" w:lineRule="auto"/>
      </w:pPr>
      <w:r w:rsidRPr="00421690">
        <w:rPr>
          <w:b/>
          <w:bCs/>
        </w:rPr>
        <w:t>Description </w:t>
      </w:r>
      <w:r w:rsidRPr="00421690">
        <w:t>: Création d</w:t>
      </w:r>
      <w:r>
        <w:t xml:space="preserve">u contrôleur </w:t>
      </w:r>
      <w:proofErr w:type="spellStart"/>
      <w:r>
        <w:t>UserController</w:t>
      </w:r>
      <w:proofErr w:type="spellEnd"/>
      <w:r>
        <w:t xml:space="preserve"> et des vues Index,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Create</w:t>
      </w:r>
      <w:proofErr w:type="spellEnd"/>
      <w:r w:rsidR="001419E2">
        <w:t>, Details</w:t>
      </w:r>
      <w:r>
        <w:t xml:space="preserve"> et Edit</w:t>
      </w:r>
    </w:p>
    <w:p w14:paraId="356BB407" w14:textId="0A987ACB" w:rsidR="00491D84" w:rsidRPr="004E383D" w:rsidRDefault="001C52BC" w:rsidP="004E383D">
      <w:pPr>
        <w:pStyle w:val="Paragraphedeliste"/>
        <w:numPr>
          <w:ilvl w:val="0"/>
          <w:numId w:val="5"/>
        </w:numPr>
        <w:spacing w:before="0" w:after="160" w:line="259" w:lineRule="auto"/>
      </w:pPr>
      <w:r w:rsidRPr="0045328E">
        <w:t xml:space="preserve">Cliquez sur </w:t>
      </w:r>
      <w:r w:rsidRPr="004E383D">
        <w:rPr>
          <w:b/>
          <w:bCs/>
        </w:rPr>
        <w:t>Commit</w:t>
      </w:r>
    </w:p>
    <w:p w14:paraId="4C9BCCED" w14:textId="77777777" w:rsidR="00F813FB" w:rsidRDefault="00F813FB" w:rsidP="00F813FB">
      <w:pPr>
        <w:ind w:left="360"/>
        <w:rPr>
          <w:b/>
          <w:bCs/>
        </w:rPr>
      </w:pPr>
    </w:p>
    <w:p w14:paraId="291C0C1D" w14:textId="77777777" w:rsidR="00DA62C6" w:rsidRDefault="00DA62C6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30188CB" w14:textId="02D7BA8B" w:rsidR="00F813FB" w:rsidRDefault="00F813FB" w:rsidP="00F813FB">
      <w:pPr>
        <w:pStyle w:val="Titre1"/>
      </w:pPr>
      <w:r>
        <w:lastRenderedPageBreak/>
        <w:t>MODIFICATION DES VUES D’UTILISATEUR</w:t>
      </w:r>
    </w:p>
    <w:p w14:paraId="4B08755B" w14:textId="598763CC" w:rsidR="00491D84" w:rsidRPr="00497FB0" w:rsidRDefault="00491D84" w:rsidP="00491D84">
      <w:pPr>
        <w:pStyle w:val="Titre2"/>
      </w:pPr>
      <w:r w:rsidRPr="00491D84">
        <w:t xml:space="preserve">Modifiez </w:t>
      </w:r>
      <w:r>
        <w:t>L</w:t>
      </w:r>
      <w:r w:rsidR="00F813FB">
        <w:t>ES</w:t>
      </w:r>
      <w:r>
        <w:t xml:space="preserve"> vue USER/</w:t>
      </w:r>
      <w:r w:rsidRPr="00491D84">
        <w:t>index</w:t>
      </w:r>
      <w:r w:rsidR="00F813FB">
        <w:t xml:space="preserve"> et USER/DELETE</w:t>
      </w:r>
    </w:p>
    <w:p w14:paraId="57C07CE9" w14:textId="47CDC470" w:rsidR="00491D84" w:rsidRPr="00461463" w:rsidRDefault="00491D84" w:rsidP="00461463">
      <w:pPr>
        <w:pStyle w:val="Paragraphedeliste"/>
        <w:numPr>
          <w:ilvl w:val="0"/>
          <w:numId w:val="22"/>
        </w:numPr>
      </w:pPr>
      <w:r w:rsidRPr="00F813FB">
        <w:t xml:space="preserve">Modifiez la vue </w:t>
      </w:r>
      <w:r w:rsidRPr="00461463">
        <w:rPr>
          <w:b/>
          <w:bCs/>
        </w:rPr>
        <w:t>User/Index</w:t>
      </w:r>
      <w:r w:rsidRPr="00F813FB">
        <w:t xml:space="preserve"> pour ne pas afficher le </w:t>
      </w:r>
      <w:proofErr w:type="spellStart"/>
      <w:r w:rsidRPr="00461463">
        <w:rPr>
          <w:b/>
          <w:bCs/>
        </w:rPr>
        <w:t>password</w:t>
      </w:r>
      <w:proofErr w:type="spellEnd"/>
      <w:r w:rsidRPr="00F813FB">
        <w:t xml:space="preserve">, mais afficher </w:t>
      </w:r>
      <w:r w:rsidRPr="00461463">
        <w:rPr>
          <w:b/>
          <w:bCs/>
        </w:rPr>
        <w:t>le nombre de stories</w:t>
      </w:r>
      <w:r w:rsidRPr="00F813FB">
        <w:t xml:space="preserve"> écrite par </w:t>
      </w:r>
      <w:r w:rsidR="00F813FB">
        <w:t>chaque</w:t>
      </w:r>
      <w:r w:rsidRPr="00F813FB">
        <w:t xml:space="preserve"> </w:t>
      </w:r>
      <w:r w:rsidRPr="00461463">
        <w:rPr>
          <w:b/>
          <w:bCs/>
        </w:rPr>
        <w:t>User</w:t>
      </w:r>
      <w:r w:rsidR="00F813FB" w:rsidRPr="00461463">
        <w:rPr>
          <w:b/>
          <w:bCs/>
        </w:rPr>
        <w:t>.</w:t>
      </w:r>
    </w:p>
    <w:p w14:paraId="7BAFBB95" w14:textId="5BBFC3BE" w:rsidR="00491D84" w:rsidRPr="00F813FB" w:rsidRDefault="00491D84" w:rsidP="00461463">
      <w:pPr>
        <w:pStyle w:val="Paragraphedeliste"/>
        <w:numPr>
          <w:ilvl w:val="0"/>
          <w:numId w:val="22"/>
        </w:numPr>
      </w:pPr>
      <w:r w:rsidRPr="00F813FB">
        <w:t xml:space="preserve">Modifiez la vue </w:t>
      </w:r>
      <w:r w:rsidR="00F813FB" w:rsidRPr="00461463">
        <w:rPr>
          <w:b/>
          <w:bCs/>
        </w:rPr>
        <w:t>User/</w:t>
      </w:r>
      <w:proofErr w:type="spellStart"/>
      <w:r w:rsidRPr="00461463">
        <w:rPr>
          <w:b/>
          <w:bCs/>
        </w:rPr>
        <w:t>Delete</w:t>
      </w:r>
      <w:proofErr w:type="spellEnd"/>
      <w:r w:rsidRPr="00F813FB">
        <w:t xml:space="preserve"> pour ne pas afficher le </w:t>
      </w:r>
      <w:proofErr w:type="spellStart"/>
      <w:r w:rsidRPr="00461463">
        <w:rPr>
          <w:b/>
          <w:bCs/>
        </w:rPr>
        <w:t>password</w:t>
      </w:r>
      <w:proofErr w:type="spellEnd"/>
    </w:p>
    <w:p w14:paraId="2201D890" w14:textId="3AF907A5" w:rsidR="00491D84" w:rsidRPr="00497FB0" w:rsidRDefault="00491D84" w:rsidP="00491D84">
      <w:pPr>
        <w:pStyle w:val="Titre2"/>
      </w:pPr>
      <w:r w:rsidRPr="00491D84">
        <w:t xml:space="preserve">Modifiez </w:t>
      </w:r>
      <w:r>
        <w:t>LA vue USER/CREATE</w:t>
      </w:r>
    </w:p>
    <w:p w14:paraId="097BFC7D" w14:textId="42F8FBC6" w:rsidR="00491D84" w:rsidRDefault="00491D84" w:rsidP="00461463">
      <w:pPr>
        <w:pStyle w:val="Paragraphedeliste"/>
        <w:numPr>
          <w:ilvl w:val="0"/>
          <w:numId w:val="23"/>
        </w:numPr>
      </w:pPr>
      <w:r>
        <w:t xml:space="preserve">On va utiliser cette librairie pour tester la complexité du mot de passe : </w:t>
      </w:r>
    </w:p>
    <w:p w14:paraId="7491F198" w14:textId="6481BC5C" w:rsidR="00491D84" w:rsidRDefault="00491D84" w:rsidP="00491D84">
      <w:r>
        <w:rPr>
          <w:noProof/>
        </w:rPr>
        <w:drawing>
          <wp:inline distT="0" distB="0" distL="0" distR="0" wp14:anchorId="60240956" wp14:editId="61870201">
            <wp:extent cx="5760720" cy="605155"/>
            <wp:effectExtent l="0" t="0" r="0" b="4445"/>
            <wp:docPr id="1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olice, capture d’écran, lign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382D" w14:textId="4476802A" w:rsidR="00491D84" w:rsidRPr="00461463" w:rsidRDefault="00491D84" w:rsidP="00461463">
      <w:pPr>
        <w:pStyle w:val="Paragraphedeliste"/>
        <w:numPr>
          <w:ilvl w:val="0"/>
          <w:numId w:val="23"/>
        </w:numPr>
      </w:pPr>
      <w:r w:rsidRPr="00461463">
        <w:t xml:space="preserve">On teste </w:t>
      </w:r>
      <w:r w:rsidR="00461463" w:rsidRPr="00461463">
        <w:t xml:space="preserve">la force d’un mot de passe </w:t>
      </w:r>
      <w:r w:rsidRPr="00461463">
        <w:t>comme ceci</w:t>
      </w:r>
      <w:r w:rsidR="00461463" w:rsidRPr="00461463">
        <w:t>:</w:t>
      </w:r>
    </w:p>
    <w:p w14:paraId="2A93870E" w14:textId="4578C3ED" w:rsidR="00461463" w:rsidRPr="00461463" w:rsidRDefault="00461463" w:rsidP="00461463">
      <w:pPr>
        <w:pStyle w:val="Code"/>
      </w:pPr>
      <w:r w:rsidRPr="00461463">
        <w:t xml:space="preserve">var result =  </w:t>
      </w:r>
      <w:proofErr w:type="spellStart"/>
      <w:r w:rsidRPr="00461463">
        <w:t>Zxcvbn.Core.EvaluatePassword</w:t>
      </w:r>
      <w:proofErr w:type="spellEnd"/>
      <w:r w:rsidRPr="00461463">
        <w:t>(</w:t>
      </w:r>
      <w:proofErr w:type="spellStart"/>
      <w:r w:rsidRPr="00461463">
        <w:t>user.Password</w:t>
      </w:r>
      <w:proofErr w:type="spellEnd"/>
      <w:r w:rsidRPr="00461463">
        <w:t>);</w:t>
      </w:r>
    </w:p>
    <w:p w14:paraId="1871CFFD" w14:textId="77777777" w:rsidR="00461463" w:rsidRDefault="00461463" w:rsidP="0046146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US"/>
        </w:rPr>
      </w:pPr>
      <w:r w:rsidRPr="00461463">
        <w:rPr>
          <w:rFonts w:ascii="Consolas" w:hAnsi="Consolas"/>
          <w:color w:val="000000"/>
          <w:sz w:val="22"/>
          <w:szCs w:val="22"/>
          <w:lang w:val="en-US"/>
        </w:rPr>
        <w:t>if (</w:t>
      </w:r>
      <w:proofErr w:type="spellStart"/>
      <w:r w:rsidRPr="00461463">
        <w:rPr>
          <w:rFonts w:ascii="Consolas" w:hAnsi="Consolas"/>
          <w:color w:val="000000"/>
          <w:sz w:val="22"/>
          <w:szCs w:val="22"/>
          <w:lang w:val="en-US"/>
        </w:rPr>
        <w:t>result.Score</w:t>
      </w:r>
      <w:proofErr w:type="spellEnd"/>
      <w:r w:rsidRPr="00461463">
        <w:rPr>
          <w:rFonts w:ascii="Consolas" w:hAnsi="Consolas"/>
          <w:color w:val="000000"/>
          <w:sz w:val="22"/>
          <w:szCs w:val="22"/>
          <w:lang w:val="en-US"/>
        </w:rPr>
        <w:t xml:space="preserve"> &lt; 3)</w:t>
      </w:r>
    </w:p>
    <w:p w14:paraId="78B0E785" w14:textId="560AE35E" w:rsidR="00461463" w:rsidRPr="00461463" w:rsidRDefault="00461463" w:rsidP="0046146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US"/>
        </w:rPr>
      </w:pPr>
      <w:r>
        <w:rPr>
          <w:rFonts w:ascii="Consolas" w:hAnsi="Consolas"/>
          <w:color w:val="000000"/>
          <w:sz w:val="22"/>
          <w:szCs w:val="22"/>
          <w:lang w:val="en-US"/>
        </w:rPr>
        <w:t xml:space="preserve">   </w:t>
      </w:r>
      <w:proofErr w:type="spellStart"/>
      <w:r w:rsidRPr="00461463">
        <w:rPr>
          <w:rFonts w:ascii="Consolas" w:hAnsi="Consolas"/>
          <w:color w:val="000000"/>
          <w:sz w:val="22"/>
          <w:szCs w:val="22"/>
          <w:lang w:val="en-US"/>
        </w:rPr>
        <w:t>ModelState.AddModelError</w:t>
      </w:r>
      <w:proofErr w:type="spellEnd"/>
      <w:r w:rsidRPr="00461463">
        <w:rPr>
          <w:rFonts w:ascii="Consolas" w:hAnsi="Consolas"/>
          <w:color w:val="000000"/>
          <w:sz w:val="22"/>
          <w:szCs w:val="22"/>
          <w:lang w:val="en-US"/>
        </w:rPr>
        <w:t>("Password", "Password is too weak.");</w:t>
      </w:r>
    </w:p>
    <w:p w14:paraId="070A8B3A" w14:textId="77777777" w:rsidR="00461463" w:rsidRPr="0060640E" w:rsidRDefault="00461463" w:rsidP="00491D84">
      <w:pPr>
        <w:rPr>
          <w:lang w:val="en-US"/>
        </w:rPr>
      </w:pPr>
    </w:p>
    <w:p w14:paraId="1B1A253E" w14:textId="385413A9" w:rsidR="00491D84" w:rsidRDefault="00461463" w:rsidP="00461463">
      <w:pPr>
        <w:pStyle w:val="Paragraphedeliste"/>
        <w:numPr>
          <w:ilvl w:val="0"/>
          <w:numId w:val="23"/>
        </w:numPr>
      </w:pPr>
      <w:r>
        <w:t>Intégrez cette logique à votre contrôleur pour vérifier les mots de passe lorsque vous créer un nouveau User.</w:t>
      </w:r>
    </w:p>
    <w:p w14:paraId="7C8A8AE6" w14:textId="6D69F6F7" w:rsidR="00C6348F" w:rsidRDefault="00461463" w:rsidP="00461463">
      <w:pPr>
        <w:pStyle w:val="Paragraphedeliste"/>
        <w:numPr>
          <w:ilvl w:val="0"/>
          <w:numId w:val="23"/>
        </w:numPr>
      </w:pPr>
      <w:r>
        <w:t>Créer</w:t>
      </w:r>
      <w:r w:rsidR="00C6348F">
        <w:t xml:space="preserve"> un </w:t>
      </w:r>
      <w:proofErr w:type="spellStart"/>
      <w:r w:rsidR="00C6348F" w:rsidRPr="00461463">
        <w:rPr>
          <w:b/>
          <w:bCs/>
        </w:rPr>
        <w:t>UserCreateVM</w:t>
      </w:r>
      <w:proofErr w:type="spellEnd"/>
      <w:r w:rsidR="00C6348F">
        <w:t xml:space="preserve"> qui va contenir </w:t>
      </w:r>
      <w:r>
        <w:t>les champs nécessaires pour créer un User en plus d’</w:t>
      </w:r>
      <w:r w:rsidR="000B0E25">
        <w:t xml:space="preserve">un champ </w:t>
      </w:r>
      <w:proofErr w:type="spellStart"/>
      <w:r w:rsidR="000B0E25" w:rsidRPr="00461463">
        <w:rPr>
          <w:b/>
          <w:bCs/>
        </w:rPr>
        <w:t>ConfirmPassword</w:t>
      </w:r>
      <w:proofErr w:type="spellEnd"/>
      <w:r w:rsidR="000B0E25">
        <w:t>.</w:t>
      </w:r>
    </w:p>
    <w:p w14:paraId="2483928A" w14:textId="2BCF1DC0" w:rsidR="00115CAE" w:rsidRPr="00115CAE" w:rsidRDefault="00115CAE" w:rsidP="00461463">
      <w:pPr>
        <w:pStyle w:val="Code"/>
        <w:rPr>
          <w:rFonts w:ascii="Cascadia Mono" w:hAnsi="Cascadia Mono" w:cs="Cascadia Mono"/>
          <w:sz w:val="19"/>
          <w:szCs w:val="19"/>
          <w:lang w:val="fr-CA"/>
        </w:rPr>
      </w:pPr>
      <w:r w:rsidRPr="00115CAE">
        <w:rPr>
          <w:rFonts w:ascii="Cascadia Mono" w:hAnsi="Cascadia Mono" w:cs="Cascadia Mono"/>
          <w:sz w:val="19"/>
          <w:szCs w:val="19"/>
          <w:lang w:val="fr-CA"/>
        </w:rPr>
        <w:t>//Mettre l</w:t>
      </w:r>
      <w:r>
        <w:rPr>
          <w:rFonts w:ascii="Cascadia Mono" w:hAnsi="Cascadia Mono" w:cs="Cascadia Mono"/>
          <w:sz w:val="19"/>
          <w:szCs w:val="19"/>
          <w:lang w:val="fr-CA"/>
        </w:rPr>
        <w:t>es autres champs nécessaire à la création du User</w:t>
      </w:r>
    </w:p>
    <w:p w14:paraId="2B511CD7" w14:textId="77777777" w:rsidR="00115CAE" w:rsidRPr="00115CAE" w:rsidRDefault="00115CAE" w:rsidP="00461463">
      <w:pPr>
        <w:pStyle w:val="Code"/>
        <w:rPr>
          <w:rFonts w:ascii="Cascadia Mono" w:hAnsi="Cascadia Mono" w:cs="Cascadia Mono"/>
          <w:sz w:val="19"/>
          <w:szCs w:val="19"/>
          <w:lang w:val="fr-CA"/>
        </w:rPr>
      </w:pPr>
    </w:p>
    <w:p w14:paraId="357B2774" w14:textId="66998A07" w:rsidR="00461463" w:rsidRPr="0060640E" w:rsidRDefault="00461463" w:rsidP="00461463">
      <w:pPr>
        <w:pStyle w:val="Code"/>
        <w:rPr>
          <w:rFonts w:ascii="Cascadia Mono" w:hAnsi="Cascadia Mono" w:cs="Cascadia Mono"/>
          <w:sz w:val="19"/>
          <w:szCs w:val="19"/>
        </w:rPr>
      </w:pPr>
      <w:r w:rsidRPr="0060640E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60640E">
        <w:rPr>
          <w:rFonts w:ascii="Cascadia Mono" w:hAnsi="Cascadia Mono" w:cs="Cascadia Mono"/>
          <w:sz w:val="19"/>
          <w:szCs w:val="19"/>
        </w:rPr>
        <w:t>DataType</w:t>
      </w:r>
      <w:proofErr w:type="spellEnd"/>
      <w:r w:rsidRPr="0060640E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60640E">
        <w:rPr>
          <w:rFonts w:ascii="Cascadia Mono" w:hAnsi="Cascadia Mono" w:cs="Cascadia Mono"/>
          <w:sz w:val="19"/>
          <w:szCs w:val="19"/>
        </w:rPr>
        <w:t>DataType.Password</w:t>
      </w:r>
      <w:proofErr w:type="spellEnd"/>
      <w:r w:rsidRPr="0060640E">
        <w:rPr>
          <w:rFonts w:ascii="Cascadia Mono" w:hAnsi="Cascadia Mono" w:cs="Cascadia Mono"/>
          <w:sz w:val="19"/>
          <w:szCs w:val="19"/>
        </w:rPr>
        <w:t>)]</w:t>
      </w:r>
    </w:p>
    <w:p w14:paraId="5FB0AFE8" w14:textId="2FCD495F" w:rsidR="00461463" w:rsidRDefault="00461463" w:rsidP="00461463">
      <w:pPr>
        <w:pStyle w:val="Code"/>
        <w:rPr>
          <w:rFonts w:ascii="Cascadia Mono" w:hAnsi="Cascadia Mono" w:cs="Cascadia Mono"/>
          <w:sz w:val="19"/>
          <w:szCs w:val="19"/>
        </w:rPr>
      </w:pPr>
      <w:r w:rsidRPr="000B0E25">
        <w:rPr>
          <w:rFonts w:ascii="Cascadia Mono" w:hAnsi="Cascadia Mono" w:cs="Cascadia Mono"/>
          <w:sz w:val="19"/>
          <w:szCs w:val="19"/>
        </w:rPr>
        <w:t>[Required(</w:t>
      </w:r>
      <w:proofErr w:type="spellStart"/>
      <w:r w:rsidRPr="000B0E25">
        <w:rPr>
          <w:rFonts w:ascii="Cascadia Mono" w:hAnsi="Cascadia Mono" w:cs="Cascadia Mono"/>
          <w:sz w:val="19"/>
          <w:szCs w:val="19"/>
        </w:rPr>
        <w:t>ErrorMessage</w:t>
      </w:r>
      <w:proofErr w:type="spellEnd"/>
      <w:r w:rsidRPr="000B0E25">
        <w:rPr>
          <w:rFonts w:ascii="Cascadia Mono" w:hAnsi="Cascadia Mono" w:cs="Cascadia Mono"/>
          <w:sz w:val="19"/>
          <w:szCs w:val="19"/>
        </w:rPr>
        <w:t xml:space="preserve"> = </w:t>
      </w:r>
      <w:r w:rsidRPr="000B0E25">
        <w:rPr>
          <w:rFonts w:ascii="Cascadia Mono" w:hAnsi="Cascadia Mono" w:cs="Cascadia Mono"/>
          <w:color w:val="A31515"/>
          <w:sz w:val="19"/>
          <w:szCs w:val="19"/>
        </w:rPr>
        <w:t>"Password is Required"</w:t>
      </w:r>
      <w:r w:rsidRPr="000B0E25">
        <w:rPr>
          <w:rFonts w:ascii="Cascadia Mono" w:hAnsi="Cascadia Mono" w:cs="Cascadia Mono"/>
          <w:sz w:val="19"/>
          <w:szCs w:val="19"/>
        </w:rPr>
        <w:t>)]</w:t>
      </w:r>
    </w:p>
    <w:p w14:paraId="3B4E541E" w14:textId="1B98F1BA" w:rsidR="00461463" w:rsidRDefault="00461463" w:rsidP="00461463">
      <w:pPr>
        <w:pStyle w:val="Code"/>
        <w:rPr>
          <w:rFonts w:ascii="Cascadia Mono" w:hAnsi="Cascadia Mono" w:cs="Cascadia Mono"/>
          <w:sz w:val="19"/>
          <w:szCs w:val="19"/>
        </w:rPr>
      </w:pPr>
      <w:r w:rsidRPr="000B0E2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B0E25">
        <w:rPr>
          <w:rFonts w:ascii="Cascadia Mono" w:hAnsi="Cascadia Mono" w:cs="Cascadia Mono"/>
          <w:sz w:val="19"/>
          <w:szCs w:val="19"/>
        </w:rPr>
        <w:t xml:space="preserve"> </w:t>
      </w:r>
      <w:r w:rsidRPr="000B0E2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B0E25">
        <w:rPr>
          <w:rFonts w:ascii="Cascadia Mono" w:hAnsi="Cascadia Mono" w:cs="Cascadia Mono"/>
          <w:sz w:val="19"/>
          <w:szCs w:val="19"/>
        </w:rPr>
        <w:t xml:space="preserve"> Password</w:t>
      </w:r>
    </w:p>
    <w:p w14:paraId="51E15ACA" w14:textId="77777777" w:rsidR="00461463" w:rsidRPr="00461463" w:rsidRDefault="00461463" w:rsidP="00461463">
      <w:pPr>
        <w:pStyle w:val="Code"/>
        <w:rPr>
          <w:rFonts w:ascii="Cascadia Mono" w:hAnsi="Cascadia Mono" w:cs="Cascadia Mono"/>
          <w:color w:val="auto"/>
          <w:sz w:val="19"/>
          <w:szCs w:val="19"/>
          <w:lang w:val="en-CA"/>
        </w:rPr>
      </w:pPr>
      <w:r w:rsidRPr="00461463">
        <w:rPr>
          <w:rFonts w:ascii="Cascadia Mono" w:hAnsi="Cascadia Mono" w:cs="Cascadia Mono"/>
          <w:color w:val="auto"/>
          <w:sz w:val="19"/>
          <w:szCs w:val="19"/>
          <w:lang w:val="en-CA"/>
        </w:rPr>
        <w:t>{</w:t>
      </w:r>
    </w:p>
    <w:p w14:paraId="2E317B19" w14:textId="66AD41C2" w:rsidR="00461463" w:rsidRDefault="00461463" w:rsidP="00461463">
      <w:pPr>
        <w:pStyle w:val="Code"/>
        <w:rPr>
          <w:rFonts w:ascii="Cascadia Mono" w:hAnsi="Cascadia Mono" w:cs="Cascadia Mono"/>
          <w:color w:val="0000FF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ab/>
        <w:t>get;</w:t>
      </w:r>
    </w:p>
    <w:p w14:paraId="39A2AB9D" w14:textId="715B5274" w:rsidR="00461463" w:rsidRDefault="00461463" w:rsidP="00461463">
      <w:pPr>
        <w:pStyle w:val="Code"/>
        <w:rPr>
          <w:rFonts w:ascii="Cascadia Mono" w:hAnsi="Cascadia Mono" w:cs="Cascadia Mono"/>
          <w:color w:val="0000FF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ab/>
        <w:t>set;</w:t>
      </w:r>
    </w:p>
    <w:p w14:paraId="63B9F15B" w14:textId="32ADD56C" w:rsidR="00461463" w:rsidRDefault="00461463" w:rsidP="00461463">
      <w:pPr>
        <w:pStyle w:val="Code"/>
        <w:rPr>
          <w:rFonts w:ascii="Cascadia Mono" w:hAnsi="Cascadia Mono" w:cs="Cascadia Mono"/>
          <w:color w:val="auto"/>
          <w:sz w:val="19"/>
          <w:szCs w:val="19"/>
          <w:lang w:val="en-CA"/>
        </w:rPr>
      </w:pPr>
      <w:r w:rsidRPr="00461463">
        <w:rPr>
          <w:rFonts w:ascii="Cascadia Mono" w:hAnsi="Cascadia Mono" w:cs="Cascadia Mono"/>
          <w:color w:val="auto"/>
          <w:sz w:val="19"/>
          <w:szCs w:val="19"/>
          <w:lang w:val="en-CA"/>
        </w:rPr>
        <w:t>}</w:t>
      </w:r>
    </w:p>
    <w:p w14:paraId="517FA2DB" w14:textId="77777777" w:rsidR="00461463" w:rsidRDefault="00461463" w:rsidP="00461463">
      <w:pPr>
        <w:pStyle w:val="Code"/>
        <w:rPr>
          <w:rFonts w:ascii="Cascadia Mono" w:hAnsi="Cascadia Mono" w:cs="Cascadia Mono"/>
          <w:color w:val="auto"/>
          <w:sz w:val="19"/>
          <w:szCs w:val="19"/>
          <w:lang w:val="en-CA"/>
        </w:rPr>
      </w:pPr>
    </w:p>
    <w:p w14:paraId="4271546F" w14:textId="77777777" w:rsidR="00461463" w:rsidRDefault="00461463" w:rsidP="00461463">
      <w:pPr>
        <w:pStyle w:val="Code"/>
        <w:rPr>
          <w:rFonts w:ascii="Cascadia Mono" w:hAnsi="Cascadia Mono" w:cs="Cascadia Mono"/>
          <w:sz w:val="19"/>
          <w:szCs w:val="19"/>
        </w:rPr>
      </w:pPr>
      <w:r w:rsidRPr="000B0E25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0B0E25">
        <w:rPr>
          <w:rFonts w:ascii="Cascadia Mono" w:hAnsi="Cascadia Mono" w:cs="Cascadia Mono"/>
          <w:sz w:val="19"/>
          <w:szCs w:val="19"/>
        </w:rPr>
        <w:t>DataType</w:t>
      </w:r>
      <w:proofErr w:type="spellEnd"/>
      <w:r w:rsidRPr="000B0E25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0B0E25">
        <w:rPr>
          <w:rFonts w:ascii="Cascadia Mono" w:hAnsi="Cascadia Mono" w:cs="Cascadia Mono"/>
          <w:sz w:val="19"/>
          <w:szCs w:val="19"/>
        </w:rPr>
        <w:t>DataType.Password</w:t>
      </w:r>
      <w:proofErr w:type="spellEnd"/>
      <w:r w:rsidRPr="000B0E25">
        <w:rPr>
          <w:rFonts w:ascii="Cascadia Mono" w:hAnsi="Cascadia Mono" w:cs="Cascadia Mono"/>
          <w:sz w:val="19"/>
          <w:szCs w:val="19"/>
        </w:rPr>
        <w:t>)]</w:t>
      </w:r>
    </w:p>
    <w:p w14:paraId="10C10363" w14:textId="32128D6E" w:rsidR="00461463" w:rsidRDefault="00461463" w:rsidP="00461463">
      <w:pPr>
        <w:pStyle w:val="Code"/>
        <w:rPr>
          <w:rFonts w:ascii="Cascadia Mono" w:hAnsi="Cascadia Mono" w:cs="Cascadia Mono"/>
          <w:sz w:val="19"/>
          <w:szCs w:val="19"/>
        </w:rPr>
      </w:pPr>
      <w:r w:rsidRPr="000B0E25">
        <w:rPr>
          <w:rFonts w:ascii="Cascadia Mono" w:hAnsi="Cascadia Mono" w:cs="Cascadia Mono"/>
          <w:sz w:val="19"/>
          <w:szCs w:val="19"/>
        </w:rPr>
        <w:t>[Required(</w:t>
      </w:r>
      <w:proofErr w:type="spellStart"/>
      <w:r w:rsidRPr="000B0E25">
        <w:rPr>
          <w:rFonts w:ascii="Cascadia Mono" w:hAnsi="Cascadia Mono" w:cs="Cascadia Mono"/>
          <w:sz w:val="19"/>
          <w:szCs w:val="19"/>
        </w:rPr>
        <w:t>ErrorMessage</w:t>
      </w:r>
      <w:proofErr w:type="spellEnd"/>
      <w:r w:rsidRPr="000B0E25">
        <w:rPr>
          <w:rFonts w:ascii="Cascadia Mono" w:hAnsi="Cascadia Mono" w:cs="Cascadia Mono"/>
          <w:sz w:val="19"/>
          <w:szCs w:val="19"/>
        </w:rPr>
        <w:t xml:space="preserve"> = </w:t>
      </w:r>
      <w:r w:rsidRPr="000B0E2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6146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0B0E25">
        <w:rPr>
          <w:rFonts w:ascii="Cascadia Mono" w:hAnsi="Cascadia Mono" w:cs="Cascadia Mono"/>
          <w:color w:val="A31515"/>
          <w:sz w:val="19"/>
          <w:szCs w:val="19"/>
        </w:rPr>
        <w:t>Confirm Password is Required"</w:t>
      </w:r>
      <w:r w:rsidRPr="000B0E25">
        <w:rPr>
          <w:rFonts w:ascii="Cascadia Mono" w:hAnsi="Cascadia Mono" w:cs="Cascadia Mono"/>
          <w:sz w:val="19"/>
          <w:szCs w:val="19"/>
        </w:rPr>
        <w:t>)]</w:t>
      </w:r>
    </w:p>
    <w:p w14:paraId="4523566E" w14:textId="77B7A21C" w:rsidR="00461463" w:rsidRDefault="00461463" w:rsidP="00461463">
      <w:pPr>
        <w:pStyle w:val="Code"/>
        <w:rPr>
          <w:rFonts w:ascii="Cascadia Mono" w:hAnsi="Cascadia Mono" w:cs="Cascadia Mono"/>
          <w:sz w:val="19"/>
          <w:szCs w:val="19"/>
        </w:rPr>
      </w:pPr>
      <w:r w:rsidRPr="000B0E25">
        <w:rPr>
          <w:rFonts w:ascii="Cascadia Mono" w:hAnsi="Cascadia Mono" w:cs="Cascadia Mono"/>
          <w:sz w:val="19"/>
          <w:szCs w:val="19"/>
        </w:rPr>
        <w:t>[Compare(</w:t>
      </w:r>
      <w:r w:rsidRPr="000B0E25">
        <w:rPr>
          <w:rFonts w:ascii="Cascadia Mono" w:hAnsi="Cascadia Mono" w:cs="Cascadia Mono"/>
          <w:color w:val="A31515"/>
          <w:sz w:val="19"/>
          <w:szCs w:val="19"/>
        </w:rPr>
        <w:t>"Password"</w:t>
      </w:r>
      <w:r w:rsidRPr="000B0E25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0B0E25">
        <w:rPr>
          <w:rFonts w:ascii="Cascadia Mono" w:hAnsi="Cascadia Mono" w:cs="Cascadia Mono"/>
          <w:sz w:val="19"/>
          <w:szCs w:val="19"/>
        </w:rPr>
        <w:t>ErrorMessage</w:t>
      </w:r>
      <w:proofErr w:type="spellEnd"/>
      <w:r w:rsidRPr="000B0E25">
        <w:rPr>
          <w:rFonts w:ascii="Cascadia Mono" w:hAnsi="Cascadia Mono" w:cs="Cascadia Mono"/>
          <w:sz w:val="19"/>
          <w:szCs w:val="19"/>
        </w:rPr>
        <w:t xml:space="preserve"> = </w:t>
      </w:r>
      <w:r w:rsidRPr="000B0E25">
        <w:rPr>
          <w:rFonts w:ascii="Cascadia Mono" w:hAnsi="Cascadia Mono" w:cs="Cascadia Mono"/>
          <w:color w:val="A31515"/>
          <w:sz w:val="19"/>
          <w:szCs w:val="19"/>
        </w:rPr>
        <w:t>"Password and Confirm Password do not match"</w:t>
      </w:r>
      <w:r w:rsidRPr="000B0E25">
        <w:rPr>
          <w:rFonts w:ascii="Cascadia Mono" w:hAnsi="Cascadia Mono" w:cs="Cascadia Mono"/>
          <w:sz w:val="19"/>
          <w:szCs w:val="19"/>
        </w:rPr>
        <w:t>)]</w:t>
      </w:r>
    </w:p>
    <w:p w14:paraId="57ABB75E" w14:textId="3E13F488" w:rsidR="00461463" w:rsidRDefault="00461463" w:rsidP="00461463">
      <w:pPr>
        <w:pStyle w:val="Code"/>
        <w:rPr>
          <w:rFonts w:ascii="Cascadia Mono" w:hAnsi="Cascadia Mono" w:cs="Cascadia Mono"/>
          <w:sz w:val="19"/>
          <w:szCs w:val="19"/>
        </w:rPr>
      </w:pPr>
      <w:r w:rsidRPr="000B0E2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B0E25">
        <w:rPr>
          <w:rFonts w:ascii="Cascadia Mono" w:hAnsi="Cascadia Mono" w:cs="Cascadia Mono"/>
          <w:sz w:val="19"/>
          <w:szCs w:val="19"/>
        </w:rPr>
        <w:t xml:space="preserve"> </w:t>
      </w:r>
      <w:r w:rsidRPr="000B0E2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B0E25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0B0E25">
        <w:rPr>
          <w:rFonts w:ascii="Cascadia Mono" w:hAnsi="Cascadia Mono" w:cs="Cascadia Mono"/>
          <w:sz w:val="19"/>
          <w:szCs w:val="19"/>
        </w:rPr>
        <w:t>ConfirmPassword</w:t>
      </w:r>
      <w:proofErr w:type="spellEnd"/>
    </w:p>
    <w:p w14:paraId="71A67925" w14:textId="77777777" w:rsidR="00461463" w:rsidRPr="00461463" w:rsidRDefault="00461463" w:rsidP="00461463">
      <w:pPr>
        <w:pStyle w:val="Code"/>
        <w:rPr>
          <w:rFonts w:ascii="Cascadia Mono" w:hAnsi="Cascadia Mono" w:cs="Cascadia Mono"/>
          <w:color w:val="auto"/>
          <w:sz w:val="19"/>
          <w:szCs w:val="19"/>
          <w:lang w:val="en-CA"/>
        </w:rPr>
      </w:pPr>
      <w:r w:rsidRPr="00461463">
        <w:rPr>
          <w:rFonts w:ascii="Cascadia Mono" w:hAnsi="Cascadia Mono" w:cs="Cascadia Mono"/>
          <w:color w:val="auto"/>
          <w:sz w:val="19"/>
          <w:szCs w:val="19"/>
          <w:lang w:val="en-CA"/>
        </w:rPr>
        <w:t>{</w:t>
      </w:r>
    </w:p>
    <w:p w14:paraId="1A828524" w14:textId="77777777" w:rsidR="00461463" w:rsidRDefault="00461463" w:rsidP="00461463">
      <w:pPr>
        <w:pStyle w:val="Code"/>
        <w:rPr>
          <w:rFonts w:ascii="Cascadia Mono" w:hAnsi="Cascadia Mono" w:cs="Cascadia Mono"/>
          <w:color w:val="0000FF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ab/>
        <w:t>get;</w:t>
      </w:r>
    </w:p>
    <w:p w14:paraId="1C3A83EE" w14:textId="77777777" w:rsidR="00461463" w:rsidRDefault="00461463" w:rsidP="00461463">
      <w:pPr>
        <w:pStyle w:val="Code"/>
        <w:rPr>
          <w:rFonts w:ascii="Cascadia Mono" w:hAnsi="Cascadia Mono" w:cs="Cascadia Mono"/>
          <w:color w:val="0000FF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ab/>
        <w:t>set;</w:t>
      </w:r>
    </w:p>
    <w:p w14:paraId="3A8270BF" w14:textId="6D652622" w:rsidR="00461463" w:rsidRPr="004E383D" w:rsidRDefault="00461463" w:rsidP="00115CAE">
      <w:pPr>
        <w:pStyle w:val="Code"/>
        <w:rPr>
          <w:rFonts w:ascii="Cascadia Mono" w:hAnsi="Cascadia Mono" w:cs="Cascadia Mono"/>
          <w:color w:val="auto"/>
          <w:sz w:val="19"/>
          <w:szCs w:val="19"/>
          <w:lang w:val="en-CA"/>
        </w:rPr>
      </w:pPr>
      <w:r w:rsidRPr="004E383D">
        <w:rPr>
          <w:rFonts w:ascii="Cascadia Mono" w:hAnsi="Cascadia Mono" w:cs="Cascadia Mono"/>
          <w:color w:val="auto"/>
          <w:sz w:val="19"/>
          <w:szCs w:val="19"/>
          <w:lang w:val="en-CA"/>
        </w:rPr>
        <w:t>}</w:t>
      </w:r>
    </w:p>
    <w:p w14:paraId="2F488CF4" w14:textId="647F2D5B" w:rsidR="00C6348F" w:rsidRDefault="00461463" w:rsidP="00491D84">
      <w:r>
        <w:t xml:space="preserve">Note : </w:t>
      </w:r>
      <w:r w:rsidR="000B0E25">
        <w:t xml:space="preserve">L’annotation </w:t>
      </w:r>
      <w:r w:rsidR="000B0E25" w:rsidRPr="000B0E25">
        <w:rPr>
          <w:b/>
          <w:bCs/>
        </w:rPr>
        <w:t>Compare</w:t>
      </w:r>
      <w:r w:rsidR="000B0E25">
        <w:t xml:space="preserve"> permet de vérifier si deux champs sont égaux!</w:t>
      </w:r>
    </w:p>
    <w:p w14:paraId="5EDE6F49" w14:textId="5141AC01" w:rsidR="000B0E25" w:rsidRDefault="000B0E25" w:rsidP="00461463">
      <w:pPr>
        <w:pStyle w:val="Paragraphedeliste"/>
        <w:numPr>
          <w:ilvl w:val="0"/>
          <w:numId w:val="23"/>
        </w:numPr>
      </w:pPr>
      <w:r>
        <w:t xml:space="preserve">Modifiez votre vue pour utiliser </w:t>
      </w:r>
      <w:proofErr w:type="spellStart"/>
      <w:r w:rsidRPr="00461463">
        <w:rPr>
          <w:b/>
          <w:bCs/>
        </w:rPr>
        <w:t>UserCreateVM</w:t>
      </w:r>
      <w:proofErr w:type="spellEnd"/>
      <w:r>
        <w:t xml:space="preserve"> et affichez les nouveaux champs.</w:t>
      </w:r>
    </w:p>
    <w:p w14:paraId="3C4A1A1A" w14:textId="5AD1F83D" w:rsidR="000B0E25" w:rsidRPr="00115CAE" w:rsidRDefault="000B0E25" w:rsidP="00115CAE">
      <w:pPr>
        <w:pStyle w:val="Paragraphedeliste"/>
        <w:numPr>
          <w:ilvl w:val="0"/>
          <w:numId w:val="23"/>
        </w:numPr>
      </w:pPr>
      <w:r>
        <w:t xml:space="preserve">Vous devriez maintenant pouvoir créer un </w:t>
      </w:r>
      <w:r w:rsidRPr="00115CAE">
        <w:rPr>
          <w:b/>
          <w:bCs/>
        </w:rPr>
        <w:t>User</w:t>
      </w:r>
      <w:r>
        <w:t xml:space="preserve"> seulement si le </w:t>
      </w:r>
      <w:proofErr w:type="spellStart"/>
      <w:r w:rsidR="00115CAE" w:rsidRPr="00115CAE">
        <w:rPr>
          <w:b/>
          <w:bCs/>
        </w:rPr>
        <w:t>P</w:t>
      </w:r>
      <w:r w:rsidRPr="00115CAE">
        <w:rPr>
          <w:b/>
          <w:bCs/>
        </w:rPr>
        <w:t>assword</w:t>
      </w:r>
      <w:proofErr w:type="spellEnd"/>
      <w:r>
        <w:t xml:space="preserve"> est assez complexe et si </w:t>
      </w:r>
      <w:proofErr w:type="spellStart"/>
      <w:r w:rsidRPr="00115CAE">
        <w:rPr>
          <w:b/>
          <w:bCs/>
        </w:rPr>
        <w:t>ConfirmPassword</w:t>
      </w:r>
      <w:proofErr w:type="spellEnd"/>
      <w:r>
        <w:t xml:space="preserve"> </w:t>
      </w:r>
      <w:r w:rsidR="00115CAE">
        <w:t>contient</w:t>
      </w:r>
      <w:r>
        <w:t xml:space="preserve"> la même </w:t>
      </w:r>
      <w:r w:rsidRPr="004E383D">
        <w:rPr>
          <w:i/>
          <w:iCs/>
        </w:rPr>
        <w:t>string</w:t>
      </w:r>
      <w:r>
        <w:t>.</w:t>
      </w:r>
      <w:r>
        <w:br w:type="page"/>
      </w:r>
    </w:p>
    <w:p w14:paraId="1B808600" w14:textId="4DA7E006" w:rsidR="00491D84" w:rsidRPr="00497FB0" w:rsidRDefault="00491D84" w:rsidP="00491D84">
      <w:pPr>
        <w:pStyle w:val="Titre2"/>
      </w:pPr>
      <w:r w:rsidRPr="00491D84">
        <w:lastRenderedPageBreak/>
        <w:t xml:space="preserve">Modifiez </w:t>
      </w:r>
      <w:r>
        <w:t>LA vue USER/Edit</w:t>
      </w:r>
    </w:p>
    <w:p w14:paraId="73DF3925" w14:textId="7661507E" w:rsidR="00491D84" w:rsidRDefault="000B0E25" w:rsidP="00115CAE">
      <w:pPr>
        <w:pStyle w:val="Paragraphedeliste"/>
        <w:numPr>
          <w:ilvl w:val="0"/>
          <w:numId w:val="24"/>
        </w:numPr>
      </w:pPr>
      <w:r>
        <w:t>U</w:t>
      </w:r>
      <w:r w:rsidR="00491D84">
        <w:t>tilise</w:t>
      </w:r>
      <w:r>
        <w:t>z</w:t>
      </w:r>
      <w:r w:rsidR="00491D84">
        <w:t xml:space="preserve"> la même librairie de vérification de mot de passe que pour le </w:t>
      </w:r>
      <w:proofErr w:type="spellStart"/>
      <w:r w:rsidR="00491D84">
        <w:t>create</w:t>
      </w:r>
      <w:proofErr w:type="spellEnd"/>
      <w:r>
        <w:t>.</w:t>
      </w:r>
    </w:p>
    <w:p w14:paraId="2908F979" w14:textId="68641C95" w:rsidR="00491D84" w:rsidRDefault="00491D84" w:rsidP="00115CAE">
      <w:pPr>
        <w:pStyle w:val="Paragraphedeliste"/>
        <w:numPr>
          <w:ilvl w:val="0"/>
          <w:numId w:val="24"/>
        </w:numPr>
      </w:pPr>
      <w:r>
        <w:t xml:space="preserve">Ajoutez un </w:t>
      </w:r>
      <w:proofErr w:type="spellStart"/>
      <w:r>
        <w:t>ViewModel</w:t>
      </w:r>
      <w:proofErr w:type="spellEnd"/>
      <w:r>
        <w:t xml:space="preserve"> </w:t>
      </w:r>
      <w:proofErr w:type="spellStart"/>
      <w:r w:rsidRPr="00115CAE">
        <w:rPr>
          <w:b/>
          <w:bCs/>
        </w:rPr>
        <w:t>UserEditVM</w:t>
      </w:r>
      <w:proofErr w:type="spellEnd"/>
      <w:r w:rsidR="000B0E25">
        <w:t>.</w:t>
      </w:r>
      <w:r>
        <w:t xml:space="preserve"> Cette-fois</w:t>
      </w:r>
      <w:r w:rsidR="00115CAE">
        <w:t>,</w:t>
      </w:r>
      <w:r>
        <w:t xml:space="preserve"> </w:t>
      </w:r>
      <w:r w:rsidR="000B0E25">
        <w:t>o</w:t>
      </w:r>
      <w:r>
        <w:t>n veut non seulement deux copies du mot de passe</w:t>
      </w:r>
      <w:r w:rsidR="000B0E25">
        <w:t xml:space="preserve"> (</w:t>
      </w:r>
      <w:proofErr w:type="spellStart"/>
      <w:r w:rsidR="000B0E25" w:rsidRPr="00115CAE">
        <w:rPr>
          <w:b/>
          <w:bCs/>
        </w:rPr>
        <w:t>ConfirmPassword</w:t>
      </w:r>
      <w:proofErr w:type="spellEnd"/>
      <w:r w:rsidR="000B0E25">
        <w:t>)</w:t>
      </w:r>
      <w:r>
        <w:t>, mais également l’entrée du mot de passe précédent</w:t>
      </w:r>
      <w:r w:rsidR="00115CAE">
        <w:t xml:space="preserve"> </w:t>
      </w:r>
      <w:proofErr w:type="spellStart"/>
      <w:r w:rsidR="00115CAE" w:rsidRPr="00115CAE">
        <w:rPr>
          <w:b/>
          <w:bCs/>
        </w:rPr>
        <w:t>OldPassword</w:t>
      </w:r>
      <w:proofErr w:type="spellEnd"/>
      <w:r>
        <w:t xml:space="preserve">. Vous pouvez hériter de </w:t>
      </w:r>
      <w:proofErr w:type="spellStart"/>
      <w:r w:rsidRPr="00115CAE">
        <w:rPr>
          <w:b/>
          <w:bCs/>
        </w:rPr>
        <w:t>UserCreateVM</w:t>
      </w:r>
      <w:proofErr w:type="spellEnd"/>
      <w:r w:rsidR="000B0E25">
        <w:t xml:space="preserve"> pour créer </w:t>
      </w:r>
      <w:proofErr w:type="spellStart"/>
      <w:r w:rsidR="000B0E25" w:rsidRPr="00115CAE">
        <w:rPr>
          <w:b/>
          <w:bCs/>
        </w:rPr>
        <w:t>UserEditVM</w:t>
      </w:r>
      <w:proofErr w:type="spellEnd"/>
      <w:r w:rsidR="000B0E25">
        <w:t>.</w:t>
      </w:r>
    </w:p>
    <w:p w14:paraId="5423A548" w14:textId="7381D50E" w:rsidR="000B0E25" w:rsidRDefault="000B0E25" w:rsidP="00115CAE">
      <w:pPr>
        <w:pStyle w:val="Paragraphedeliste"/>
        <w:numPr>
          <w:ilvl w:val="0"/>
          <w:numId w:val="24"/>
        </w:numPr>
      </w:pPr>
      <w:r>
        <w:t xml:space="preserve">Modifiez votre vue pour utiliser </w:t>
      </w:r>
      <w:proofErr w:type="spellStart"/>
      <w:r w:rsidRPr="00115CAE">
        <w:rPr>
          <w:b/>
          <w:bCs/>
        </w:rPr>
        <w:t>UserEditVM</w:t>
      </w:r>
      <w:proofErr w:type="spellEnd"/>
      <w:r>
        <w:t xml:space="preserve"> et affichez les nouveaux champs.</w:t>
      </w:r>
    </w:p>
    <w:p w14:paraId="03191E7C" w14:textId="6DB24F35" w:rsidR="00491D84" w:rsidRDefault="000B0E25" w:rsidP="00115CAE">
      <w:pPr>
        <w:pStyle w:val="Paragraphedeliste"/>
        <w:numPr>
          <w:ilvl w:val="0"/>
          <w:numId w:val="24"/>
        </w:numPr>
      </w:pPr>
      <w:r>
        <w:t xml:space="preserve">Assurez-vous que vous pouvez modifier un </w:t>
      </w:r>
      <w:r w:rsidRPr="00115CAE">
        <w:rPr>
          <w:b/>
          <w:bCs/>
        </w:rPr>
        <w:t>User</w:t>
      </w:r>
      <w:r>
        <w:t xml:space="preserve"> seulement si vous entrez les 3 </w:t>
      </w:r>
      <w:proofErr w:type="spellStart"/>
      <w:r>
        <w:t>passwords</w:t>
      </w:r>
      <w:proofErr w:type="spellEnd"/>
      <w:r>
        <w:t xml:space="preserve"> correctement (</w:t>
      </w:r>
      <w:proofErr w:type="spellStart"/>
      <w:r w:rsidRPr="00115CAE">
        <w:rPr>
          <w:b/>
          <w:bCs/>
        </w:rPr>
        <w:t>OldPassword</w:t>
      </w:r>
      <w:proofErr w:type="spellEnd"/>
      <w:r>
        <w:t xml:space="preserve">, </w:t>
      </w:r>
      <w:proofErr w:type="spellStart"/>
      <w:r w:rsidRPr="00115CAE">
        <w:rPr>
          <w:b/>
          <w:bCs/>
        </w:rPr>
        <w:t>Password</w:t>
      </w:r>
      <w:proofErr w:type="spellEnd"/>
      <w:r>
        <w:t xml:space="preserve"> et </w:t>
      </w:r>
      <w:proofErr w:type="spellStart"/>
      <w:r w:rsidRPr="00115CAE">
        <w:rPr>
          <w:b/>
          <w:bCs/>
        </w:rPr>
        <w:t>ConfirmPassword</w:t>
      </w:r>
      <w:proofErr w:type="spellEnd"/>
      <w:r>
        <w:t>)</w:t>
      </w:r>
    </w:p>
    <w:p w14:paraId="67BB222B" w14:textId="5518638F" w:rsidR="001419E2" w:rsidRPr="00497FB0" w:rsidRDefault="001419E2" w:rsidP="001419E2">
      <w:pPr>
        <w:pStyle w:val="Titre2"/>
      </w:pPr>
      <w:r w:rsidRPr="00491D84">
        <w:t xml:space="preserve">Modifiez </w:t>
      </w:r>
      <w:r>
        <w:t>LA vue USER/DETAILS</w:t>
      </w:r>
    </w:p>
    <w:p w14:paraId="6E2A3470" w14:textId="5F9D352F" w:rsidR="00115CAE" w:rsidRDefault="001419E2" w:rsidP="00115CAE">
      <w:pPr>
        <w:pStyle w:val="Paragraphedeliste"/>
        <w:numPr>
          <w:ilvl w:val="0"/>
          <w:numId w:val="25"/>
        </w:numPr>
      </w:pPr>
      <w:r w:rsidRPr="0063518A">
        <w:t xml:space="preserve">Lorsqu’on clique sur </w:t>
      </w:r>
      <w:r w:rsidR="004A3A37">
        <w:t xml:space="preserve">le </w:t>
      </w:r>
      <w:proofErr w:type="spellStart"/>
      <w:r w:rsidR="004A3A37" w:rsidRPr="00115CAE">
        <w:rPr>
          <w:b/>
          <w:bCs/>
        </w:rPr>
        <w:t>details</w:t>
      </w:r>
      <w:proofErr w:type="spellEnd"/>
      <w:r w:rsidR="004A3A37">
        <w:t xml:space="preserve"> d’un</w:t>
      </w:r>
      <w:r w:rsidRPr="0063518A">
        <w:t xml:space="preserve"> </w:t>
      </w:r>
      <w:r w:rsidR="004A3A37" w:rsidRPr="00115CAE">
        <w:rPr>
          <w:b/>
          <w:bCs/>
        </w:rPr>
        <w:t>User</w:t>
      </w:r>
      <w:r w:rsidRPr="0063518A">
        <w:t>, on veut voir</w:t>
      </w:r>
      <w:r w:rsidR="00115CAE">
        <w:t> :</w:t>
      </w:r>
      <w:r w:rsidRPr="0063518A">
        <w:t xml:space="preserve"> </w:t>
      </w:r>
      <w:r w:rsidR="00115CAE">
        <w:t>ses</w:t>
      </w:r>
      <w:r w:rsidRPr="0063518A">
        <w:t xml:space="preserve"> </w:t>
      </w:r>
      <w:r w:rsidR="0060640E">
        <w:t xml:space="preserve">propres </w:t>
      </w:r>
      <w:r w:rsidR="00115CAE" w:rsidRPr="0060640E">
        <w:rPr>
          <w:b/>
          <w:bCs/>
        </w:rPr>
        <w:t>s</w:t>
      </w:r>
      <w:r w:rsidR="00115CAE" w:rsidRPr="00115CAE">
        <w:rPr>
          <w:b/>
          <w:bCs/>
        </w:rPr>
        <w:t>tories</w:t>
      </w:r>
      <w:r w:rsidRPr="0063518A">
        <w:t xml:space="preserve">, </w:t>
      </w:r>
      <w:r w:rsidR="00115CAE">
        <w:t xml:space="preserve">les </w:t>
      </w:r>
      <w:r w:rsidR="00115CAE" w:rsidRPr="00115CAE">
        <w:rPr>
          <w:b/>
          <w:bCs/>
        </w:rPr>
        <w:t>stories</w:t>
      </w:r>
      <w:r w:rsidR="00115CAE">
        <w:t xml:space="preserve"> qu’il a </w:t>
      </w:r>
      <w:r w:rsidR="0060640E">
        <w:t>« </w:t>
      </w:r>
      <w:proofErr w:type="spellStart"/>
      <w:r w:rsidR="00115CAE">
        <w:t>lik</w:t>
      </w:r>
      <w:r w:rsidR="0060640E">
        <w:t>ed</w:t>
      </w:r>
      <w:proofErr w:type="spellEnd"/>
      <w:r w:rsidR="0060640E">
        <w:t> » et</w:t>
      </w:r>
      <w:r w:rsidR="00115CAE">
        <w:t xml:space="preserve"> les </w:t>
      </w:r>
      <w:r w:rsidR="00115CAE" w:rsidRPr="00115CAE">
        <w:rPr>
          <w:b/>
          <w:bCs/>
        </w:rPr>
        <w:t>stories</w:t>
      </w:r>
      <w:r w:rsidR="00115CAE">
        <w:t xml:space="preserve"> qu’il a </w:t>
      </w:r>
      <w:r w:rsidR="0060640E">
        <w:t>« </w:t>
      </w:r>
      <w:proofErr w:type="spellStart"/>
      <w:r w:rsidR="0060640E">
        <w:t>shared</w:t>
      </w:r>
      <w:proofErr w:type="spellEnd"/>
      <w:r w:rsidR="0060640E">
        <w:t> ».</w:t>
      </w:r>
    </w:p>
    <w:p w14:paraId="16270D46" w14:textId="51598420" w:rsidR="0060640E" w:rsidRDefault="0060640E" w:rsidP="00115CAE">
      <w:pPr>
        <w:pStyle w:val="Paragraphedeliste"/>
        <w:numPr>
          <w:ilvl w:val="0"/>
          <w:numId w:val="25"/>
        </w:numPr>
      </w:pPr>
      <w:r>
        <w:t xml:space="preserve">Ce n’est pas possible d’ajouter des likes et des </w:t>
      </w:r>
      <w:proofErr w:type="spellStart"/>
      <w:r>
        <w:t>shares</w:t>
      </w:r>
      <w:proofErr w:type="spellEnd"/>
      <w:r>
        <w:t xml:space="preserve"> dans l’application présentement, mais l’utilisateur Charlie a déjà mis un like </w:t>
      </w:r>
      <w:r w:rsidR="004E383D">
        <w:t>à</w:t>
      </w:r>
      <w:r>
        <w:t xml:space="preserve"> la première histoire et a fait un </w:t>
      </w:r>
      <w:proofErr w:type="spellStart"/>
      <w:r>
        <w:t>share</w:t>
      </w:r>
      <w:proofErr w:type="spellEnd"/>
      <w:r>
        <w:t xml:space="preserve"> de la deuxième. (Dans le </w:t>
      </w:r>
      <w:r w:rsidRPr="004E383D">
        <w:rPr>
          <w:i/>
          <w:iCs/>
        </w:rPr>
        <w:t>seed</w:t>
      </w:r>
      <w:r>
        <w:t>)</w:t>
      </w:r>
    </w:p>
    <w:p w14:paraId="0B66DBAB" w14:textId="18FB5B4E" w:rsidR="001419E2" w:rsidRDefault="001419E2" w:rsidP="00115CAE">
      <w:pPr>
        <w:pStyle w:val="Paragraphedeliste"/>
        <w:numPr>
          <w:ilvl w:val="0"/>
          <w:numId w:val="25"/>
        </w:numPr>
      </w:pPr>
      <w:r w:rsidRPr="0063518A">
        <w:t xml:space="preserve">Ajoutez </w:t>
      </w:r>
      <w:r>
        <w:t xml:space="preserve">un </w:t>
      </w:r>
      <w:proofErr w:type="spellStart"/>
      <w:r>
        <w:t>V</w:t>
      </w:r>
      <w:r w:rsidR="004A3A37">
        <w:t>iew</w:t>
      </w:r>
      <w:r>
        <w:t>M</w:t>
      </w:r>
      <w:r w:rsidR="004A3A37">
        <w:t>odel</w:t>
      </w:r>
      <w:proofErr w:type="spellEnd"/>
      <w:r>
        <w:t xml:space="preserve"> </w:t>
      </w:r>
      <w:proofErr w:type="spellStart"/>
      <w:r w:rsidR="00505A1A" w:rsidRPr="00115CAE">
        <w:rPr>
          <w:b/>
          <w:bCs/>
        </w:rPr>
        <w:t>UserDetailsVM</w:t>
      </w:r>
      <w:proofErr w:type="spellEnd"/>
      <w:r w:rsidR="00505A1A">
        <w:t xml:space="preserve"> </w:t>
      </w:r>
      <w:r>
        <w:t>pour faire ça</w:t>
      </w:r>
      <w:r w:rsidRPr="0063518A">
        <w:t xml:space="preserve">. </w:t>
      </w:r>
    </w:p>
    <w:p w14:paraId="2F6998E6" w14:textId="0734C7A5" w:rsidR="00115CAE" w:rsidRDefault="00115CAE" w:rsidP="00115CAE">
      <w:pPr>
        <w:pStyle w:val="Code"/>
        <w:rPr>
          <w:rFonts w:ascii="Cascadia Mono" w:hAnsi="Cascadia Mono" w:cs="Cascadia Mono"/>
          <w:sz w:val="19"/>
          <w:szCs w:val="19"/>
        </w:rPr>
      </w:pPr>
      <w:r w:rsidRPr="000B0E2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B0E25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0B0E25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UserDetailsVM</w:t>
      </w:r>
      <w:proofErr w:type="spellEnd"/>
    </w:p>
    <w:p w14:paraId="011B7385" w14:textId="77777777" w:rsidR="00115CAE" w:rsidRDefault="00115CAE" w:rsidP="00115CAE">
      <w:pPr>
        <w:pStyle w:val="Code"/>
        <w:rPr>
          <w:rFonts w:ascii="Cascadia Mono" w:hAnsi="Cascadia Mono" w:cs="Cascadia Mono"/>
          <w:color w:val="auto"/>
          <w:sz w:val="19"/>
          <w:szCs w:val="19"/>
          <w:lang w:val="en-CA"/>
        </w:rPr>
      </w:pPr>
      <w:r w:rsidRPr="00461463">
        <w:rPr>
          <w:rFonts w:ascii="Cascadia Mono" w:hAnsi="Cascadia Mono" w:cs="Cascadia Mono"/>
          <w:color w:val="auto"/>
          <w:sz w:val="19"/>
          <w:szCs w:val="19"/>
          <w:lang w:val="en-CA"/>
        </w:rPr>
        <w:t>{</w:t>
      </w:r>
    </w:p>
    <w:p w14:paraId="060C93B1" w14:textId="34587182" w:rsidR="00115CAE" w:rsidRPr="00461463" w:rsidRDefault="00115CAE" w:rsidP="00115CAE">
      <w:pPr>
        <w:pStyle w:val="Code"/>
        <w:rPr>
          <w:rFonts w:ascii="Cascadia Mono" w:hAnsi="Cascadia Mono" w:cs="Cascadia Mono"/>
          <w:color w:val="auto"/>
          <w:sz w:val="19"/>
          <w:szCs w:val="19"/>
          <w:lang w:val="en-CA"/>
        </w:rPr>
      </w:pPr>
      <w:r>
        <w:rPr>
          <w:rFonts w:ascii="Cascadia Mono" w:hAnsi="Cascadia Mono" w:cs="Cascadia Mono"/>
          <w:color w:val="auto"/>
          <w:sz w:val="19"/>
          <w:szCs w:val="19"/>
          <w:lang w:val="en-C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hAnsi="Cascadia Mono" w:cs="Cascadia Mono"/>
          <w:color w:val="auto"/>
          <w:sz w:val="19"/>
          <w:szCs w:val="19"/>
          <w:lang w:val="en-C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hAnsi="Cascadia Mono" w:cs="Cascadia Mono"/>
          <w:color w:val="auto"/>
          <w:sz w:val="19"/>
          <w:szCs w:val="19"/>
          <w:lang w:val="en-CA"/>
        </w:rPr>
        <w:t xml:space="preserve"> Name </w:t>
      </w:r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get</w:t>
      </w:r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set</w:t>
      </w:r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>; }</w:t>
      </w:r>
    </w:p>
    <w:p w14:paraId="152B5F21" w14:textId="01C0976B" w:rsidR="00115CAE" w:rsidRDefault="00115CAE" w:rsidP="00115CAE">
      <w:pPr>
        <w:pStyle w:val="Code"/>
        <w:rPr>
          <w:rFonts w:ascii="Cascadia Mono" w:hAnsi="Cascadia Mono" w:cs="Cascadia Mono"/>
          <w:color w:val="auto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ab/>
        <w:t>public List</w:t>
      </w:r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Story</w:t>
      </w:r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</w:t>
      </w:r>
      <w:proofErr w:type="spellStart"/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>AuthoredStories</w:t>
      </w:r>
      <w:proofErr w:type="spellEnd"/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 xml:space="preserve"> {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get</w:t>
      </w:r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set</w:t>
      </w:r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>; }</w:t>
      </w:r>
    </w:p>
    <w:p w14:paraId="11F0E957" w14:textId="50379764" w:rsidR="00115CAE" w:rsidRDefault="00115CAE" w:rsidP="00115CAE">
      <w:pPr>
        <w:pStyle w:val="Code"/>
        <w:rPr>
          <w:rFonts w:ascii="Cascadia Mono" w:hAnsi="Cascadia Mono" w:cs="Cascadia Mono"/>
          <w:color w:val="0000FF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ab/>
        <w:t>public List</w:t>
      </w:r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Story</w:t>
      </w:r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auto"/>
          <w:sz w:val="19"/>
          <w:szCs w:val="19"/>
          <w:lang w:val="en-CA"/>
        </w:rPr>
        <w:t>Liked</w:t>
      </w:r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>Stories</w:t>
      </w:r>
      <w:proofErr w:type="spellEnd"/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 xml:space="preserve"> {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get</w:t>
      </w:r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set</w:t>
      </w:r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>; }</w:t>
      </w:r>
    </w:p>
    <w:p w14:paraId="4EC4B169" w14:textId="7D1B550E" w:rsidR="00115CAE" w:rsidRDefault="00115CAE" w:rsidP="0060640E">
      <w:pPr>
        <w:pStyle w:val="Code"/>
        <w:rPr>
          <w:rFonts w:ascii="Cascadia Mono" w:hAnsi="Cascadia Mono" w:cs="Cascadia Mono"/>
          <w:color w:val="0000FF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ab/>
        <w:t>public List</w:t>
      </w:r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Story</w:t>
      </w:r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auto"/>
          <w:sz w:val="19"/>
          <w:szCs w:val="19"/>
          <w:lang w:val="en-CA"/>
        </w:rPr>
        <w:t>Shared</w:t>
      </w:r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>Stories</w:t>
      </w:r>
      <w:proofErr w:type="spellEnd"/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 xml:space="preserve"> {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get</w:t>
      </w:r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set</w:t>
      </w:r>
      <w:r w:rsidRPr="00115CAE">
        <w:rPr>
          <w:rFonts w:ascii="Cascadia Mono" w:hAnsi="Cascadia Mono" w:cs="Cascadia Mono"/>
          <w:color w:val="auto"/>
          <w:sz w:val="19"/>
          <w:szCs w:val="19"/>
          <w:lang w:val="en-CA"/>
        </w:rPr>
        <w:t>; }</w:t>
      </w:r>
    </w:p>
    <w:p w14:paraId="164162DF" w14:textId="77777777" w:rsidR="00115CAE" w:rsidRPr="00115CAE" w:rsidRDefault="00115CAE" w:rsidP="00115CAE">
      <w:pPr>
        <w:pStyle w:val="Code"/>
        <w:rPr>
          <w:rFonts w:ascii="Cascadia Mono" w:hAnsi="Cascadia Mono" w:cs="Cascadia Mono"/>
          <w:color w:val="auto"/>
          <w:sz w:val="19"/>
          <w:szCs w:val="19"/>
          <w:lang w:val="fr-CA"/>
        </w:rPr>
      </w:pPr>
      <w:r w:rsidRPr="00115CAE">
        <w:rPr>
          <w:rFonts w:ascii="Cascadia Mono" w:hAnsi="Cascadia Mono" w:cs="Cascadia Mono"/>
          <w:color w:val="auto"/>
          <w:sz w:val="19"/>
          <w:szCs w:val="19"/>
          <w:lang w:val="fr-CA"/>
        </w:rPr>
        <w:t>}</w:t>
      </w:r>
    </w:p>
    <w:p w14:paraId="13C81AB6" w14:textId="090BFF1B" w:rsidR="001419E2" w:rsidRDefault="001419E2" w:rsidP="00115CAE">
      <w:pPr>
        <w:pStyle w:val="Paragraphedeliste"/>
        <w:numPr>
          <w:ilvl w:val="0"/>
          <w:numId w:val="25"/>
        </w:numPr>
      </w:pPr>
      <w:r>
        <w:t>Ajustez le code généré</w:t>
      </w:r>
      <w:r w:rsidR="004E383D">
        <w:t xml:space="preserve"> dans le contrôleur</w:t>
      </w:r>
      <w:r>
        <w:t xml:space="preserve"> (Details) pour utilis</w:t>
      </w:r>
      <w:r w:rsidR="0060640E">
        <w:t>er</w:t>
      </w:r>
      <w:r>
        <w:t xml:space="preserve"> le ViewModel. </w:t>
      </w:r>
    </w:p>
    <w:p w14:paraId="129F845E" w14:textId="2ADF6CB4" w:rsidR="001419E2" w:rsidRPr="00BF1732" w:rsidRDefault="00BF1732" w:rsidP="00BF1732">
      <w:pPr>
        <w:pStyle w:val="Paragraphedeliste"/>
        <w:numPr>
          <w:ilvl w:val="0"/>
          <w:numId w:val="25"/>
        </w:numPr>
        <w:spacing w:after="0" w:line="240" w:lineRule="auto"/>
        <w:rPr>
          <w:noProof/>
          <w:lang w:val="fr-FR"/>
        </w:rPr>
      </w:pPr>
      <w:r>
        <w:rPr>
          <w:noProof/>
          <w:lang w:val="fr-FR"/>
        </w:rPr>
        <w:t>Inspirez vous de l’exemple 2 de S05.2_Demo pour u</w:t>
      </w:r>
      <w:r w:rsidR="001419E2" w:rsidRPr="00BF1732">
        <w:rPr>
          <w:noProof/>
          <w:lang w:val="fr-FR"/>
        </w:rPr>
        <w:t>tilise</w:t>
      </w:r>
      <w:r>
        <w:rPr>
          <w:noProof/>
          <w:lang w:val="fr-FR"/>
        </w:rPr>
        <w:t>r</w:t>
      </w:r>
      <w:r w:rsidR="001419E2" w:rsidRPr="00BF1732">
        <w:rPr>
          <w:noProof/>
          <w:lang w:val="fr-FR"/>
        </w:rPr>
        <w:t xml:space="preserve"> JQuery pour afficher/masquer chacune des sections</w:t>
      </w:r>
      <w:r>
        <w:rPr>
          <w:noProof/>
          <w:lang w:val="fr-FR"/>
        </w:rPr>
        <w:t xml:space="preserve"> de stories lorsque vous cliquez sur le titre (« Authored Stories », par exemple)</w:t>
      </w:r>
      <w:r w:rsidR="001419E2" w:rsidRPr="00BF1732">
        <w:rPr>
          <w:noProof/>
          <w:lang w:val="fr-FR"/>
        </w:rPr>
        <w:t xml:space="preserve">. </w:t>
      </w:r>
    </w:p>
    <w:p w14:paraId="0B572D77" w14:textId="77777777" w:rsidR="00147012" w:rsidRPr="0063518A" w:rsidRDefault="00147012" w:rsidP="001419E2">
      <w:pPr>
        <w:spacing w:after="0" w:line="240" w:lineRule="auto"/>
        <w:ind w:left="360" w:hanging="360"/>
        <w:rPr>
          <w:noProof/>
          <w:lang w:val="fr-FR"/>
        </w:rPr>
      </w:pPr>
    </w:p>
    <w:p w14:paraId="51E77D6C" w14:textId="77777777" w:rsidR="00491D84" w:rsidRPr="0045328E" w:rsidRDefault="00491D84" w:rsidP="00491D84">
      <w:pPr>
        <w:pStyle w:val="Titre2"/>
      </w:pPr>
      <w:r w:rsidRPr="0045328E">
        <w:t xml:space="preserve">Commentaires et validation (Commit) des changements dans le code </w:t>
      </w:r>
    </w:p>
    <w:p w14:paraId="38C386AE" w14:textId="77777777" w:rsidR="00491D84" w:rsidRPr="0045328E" w:rsidRDefault="00491D84" w:rsidP="00491D84">
      <w:pPr>
        <w:pStyle w:val="Paragraphedeliste"/>
        <w:numPr>
          <w:ilvl w:val="0"/>
          <w:numId w:val="5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40129103" w14:textId="77777777" w:rsidR="00491D84" w:rsidRPr="0045328E" w:rsidRDefault="00491D84" w:rsidP="00491D84">
      <w:pPr>
        <w:pStyle w:val="Paragraphedeliste"/>
        <w:numPr>
          <w:ilvl w:val="0"/>
          <w:numId w:val="5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2351E4BA" w14:textId="41D2F46B" w:rsidR="00491D84" w:rsidRPr="00121AD6" w:rsidRDefault="00491D84" w:rsidP="00491D84">
      <w:pPr>
        <w:pStyle w:val="Paragraphedeliste"/>
        <w:numPr>
          <w:ilvl w:val="0"/>
          <w:numId w:val="5"/>
        </w:numPr>
        <w:spacing w:before="0" w:after="160" w:line="259" w:lineRule="auto"/>
      </w:pPr>
      <w:r w:rsidRPr="00121AD6">
        <w:t>Validez les modification</w:t>
      </w:r>
      <w:r w:rsidR="00B17A6D"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17C075BC" w14:textId="1878F3F2" w:rsidR="00491D84" w:rsidRPr="00121AD6" w:rsidRDefault="00491D84" w:rsidP="00491D84">
      <w:pPr>
        <w:pStyle w:val="Paragraphedeliste"/>
        <w:numPr>
          <w:ilvl w:val="0"/>
          <w:numId w:val="5"/>
        </w:numPr>
        <w:spacing w:before="0" w:after="160" w:line="259" w:lineRule="auto"/>
      </w:pPr>
      <w:r w:rsidRPr="00121AD6">
        <w:t>Commentez en respectant les standards proposés:</w:t>
      </w:r>
    </w:p>
    <w:p w14:paraId="4D716FAF" w14:textId="47D3C9EC" w:rsidR="00491D84" w:rsidRPr="001C52BC" w:rsidRDefault="00491D84" w:rsidP="00461463">
      <w:pPr>
        <w:pStyle w:val="Paragraphedeliste"/>
        <w:numPr>
          <w:ilvl w:val="1"/>
          <w:numId w:val="22"/>
        </w:numPr>
        <w:spacing w:before="0" w:after="160" w:line="259" w:lineRule="auto"/>
      </w:pPr>
      <w:r w:rsidRPr="001C52BC">
        <w:rPr>
          <w:b/>
          <w:bCs/>
        </w:rPr>
        <w:t>Summary</w:t>
      </w:r>
      <w:r w:rsidRPr="001C52BC">
        <w:t xml:space="preserve"> FCT </w:t>
      </w:r>
      <w:r w:rsidR="001419E2">
        <w:t>modification des Vues de User</w:t>
      </w:r>
    </w:p>
    <w:p w14:paraId="13D663DE" w14:textId="198F174C" w:rsidR="00491D84" w:rsidRPr="00421690" w:rsidRDefault="00491D84" w:rsidP="00461463">
      <w:pPr>
        <w:pStyle w:val="Paragraphedeliste"/>
        <w:numPr>
          <w:ilvl w:val="1"/>
          <w:numId w:val="22"/>
        </w:numPr>
        <w:spacing w:before="0" w:after="160" w:line="259" w:lineRule="auto"/>
      </w:pPr>
      <w:r w:rsidRPr="00421690">
        <w:rPr>
          <w:b/>
          <w:bCs/>
        </w:rPr>
        <w:t>Description </w:t>
      </w:r>
      <w:r w:rsidRPr="00421690">
        <w:t xml:space="preserve">: </w:t>
      </w:r>
      <w:r w:rsidR="001419E2">
        <w:t>Cacher les mots de passes et permettre de bien valider les mots de passe à l’édition et à la création. A</w:t>
      </w:r>
      <w:r w:rsidR="002A6E2B">
        <w:t xml:space="preserve">ffichage des stories </w:t>
      </w:r>
      <w:r w:rsidR="001419E2">
        <w:t>dans la vue User/Details</w:t>
      </w:r>
      <w:r w:rsidR="0096588F">
        <w:t>.</w:t>
      </w:r>
    </w:p>
    <w:p w14:paraId="42081488" w14:textId="22C20694" w:rsidR="00491D84" w:rsidRPr="004E383D" w:rsidRDefault="00491D84" w:rsidP="004E383D">
      <w:pPr>
        <w:pStyle w:val="Paragraphedeliste"/>
        <w:numPr>
          <w:ilvl w:val="0"/>
          <w:numId w:val="5"/>
        </w:numPr>
        <w:spacing w:before="0" w:after="160" w:line="259" w:lineRule="auto"/>
      </w:pPr>
      <w:r w:rsidRPr="0045328E">
        <w:t xml:space="preserve">Cliquez sur </w:t>
      </w:r>
      <w:r w:rsidRPr="004E383D">
        <w:rPr>
          <w:b/>
          <w:bCs/>
        </w:rPr>
        <w:t>Commit</w:t>
      </w:r>
    </w:p>
    <w:p w14:paraId="4419E31E" w14:textId="77777777" w:rsidR="000C0074" w:rsidRDefault="000C0074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18CCA75" w14:textId="265192A3" w:rsidR="000C0074" w:rsidRDefault="000C0074" w:rsidP="000C0074">
      <w:pPr>
        <w:pStyle w:val="Titre1"/>
      </w:pPr>
      <w:r>
        <w:lastRenderedPageBreak/>
        <w:t>T</w:t>
      </w:r>
      <w:r w:rsidR="001419E2">
        <w:t>raduction et sUPPORT des décimales</w:t>
      </w:r>
    </w:p>
    <w:p w14:paraId="7663D610" w14:textId="364856D1" w:rsidR="001419E2" w:rsidRPr="00497FB0" w:rsidRDefault="001419E2" w:rsidP="001419E2">
      <w:pPr>
        <w:pStyle w:val="Titre2"/>
      </w:pPr>
      <w:r w:rsidRPr="001419E2">
        <w:t>Faites la traduction de vos nouvelles pages</w:t>
      </w:r>
    </w:p>
    <w:p w14:paraId="21B18C91" w14:textId="2D1D002F" w:rsidR="002A6E2B" w:rsidRDefault="002A6E2B" w:rsidP="002A6E2B">
      <w:pPr>
        <w:pStyle w:val="Paragraphedeliste"/>
        <w:numPr>
          <w:ilvl w:val="0"/>
          <w:numId w:val="21"/>
        </w:numPr>
      </w:pPr>
      <w:r>
        <w:t>Ajoutez la configuration nécessaire pour faire la traduction et changer de langue. (Référez-vous aux laboratoires précédents)</w:t>
      </w:r>
    </w:p>
    <w:p w14:paraId="6F181510" w14:textId="1AD6F0DA" w:rsidR="001419E2" w:rsidRDefault="001419E2" w:rsidP="002A6E2B">
      <w:pPr>
        <w:pStyle w:val="Paragraphedeliste"/>
        <w:numPr>
          <w:ilvl w:val="0"/>
          <w:numId w:val="21"/>
        </w:numPr>
      </w:pPr>
      <w:r>
        <w:t xml:space="preserve">Traduisez toutes les </w:t>
      </w:r>
      <w:r w:rsidR="00505A1A">
        <w:t>vues</w:t>
      </w:r>
      <w:r>
        <w:t xml:space="preserve"> de </w:t>
      </w:r>
      <w:r w:rsidRPr="004005DB">
        <w:rPr>
          <w:b/>
          <w:bCs/>
        </w:rPr>
        <w:t>User</w:t>
      </w:r>
      <w:r>
        <w:t xml:space="preserve"> que vous </w:t>
      </w:r>
      <w:r w:rsidR="00505A1A">
        <w:t>avez</w:t>
      </w:r>
      <w:r>
        <w:t xml:space="preserve"> cré</w:t>
      </w:r>
      <w:r w:rsidR="00505A1A">
        <w:t>ées</w:t>
      </w:r>
      <w:r w:rsidR="00A30F9C">
        <w:t xml:space="preserve"> (</w:t>
      </w:r>
      <w:proofErr w:type="spellStart"/>
      <w:r w:rsidR="00A30F9C">
        <w:t>Edit</w:t>
      </w:r>
      <w:proofErr w:type="spellEnd"/>
      <w:r w:rsidR="00A30F9C">
        <w:t xml:space="preserve">, </w:t>
      </w:r>
      <w:proofErr w:type="spellStart"/>
      <w:r w:rsidR="00A30F9C">
        <w:t>Create</w:t>
      </w:r>
      <w:proofErr w:type="spellEnd"/>
      <w:r w:rsidR="00A30F9C">
        <w:t xml:space="preserve">, </w:t>
      </w:r>
      <w:proofErr w:type="spellStart"/>
      <w:r w:rsidR="00A30F9C">
        <w:t>Delete</w:t>
      </w:r>
      <w:proofErr w:type="spellEnd"/>
      <w:r w:rsidR="00A30F9C">
        <w:t>, Index et Details)</w:t>
      </w:r>
      <w:r>
        <w:t>.</w:t>
      </w:r>
    </w:p>
    <w:p w14:paraId="15608563" w14:textId="77777777" w:rsidR="00A30F9C" w:rsidRDefault="00A30F9C" w:rsidP="001419E2"/>
    <w:p w14:paraId="3274D627" w14:textId="0535C10C" w:rsidR="00A30F9C" w:rsidRPr="00497FB0" w:rsidRDefault="00A30F9C" w:rsidP="00A30F9C">
      <w:pPr>
        <w:pStyle w:val="Titre2"/>
      </w:pPr>
      <w:r w:rsidRPr="00A30F9C">
        <w:t>Decimal et validation</w:t>
      </w:r>
    </w:p>
    <w:p w14:paraId="5B9AD3CF" w14:textId="32DDE86C" w:rsidR="00A30F9C" w:rsidRPr="0060640E" w:rsidRDefault="00A30F9C" w:rsidP="0060640E">
      <w:pPr>
        <w:pStyle w:val="Paragraphedeliste"/>
        <w:numPr>
          <w:ilvl w:val="0"/>
          <w:numId w:val="26"/>
        </w:numPr>
        <w:rPr>
          <w:b/>
          <w:bCs/>
        </w:rPr>
      </w:pPr>
      <w:r>
        <w:t>Ajoutez un champ avec décimal</w:t>
      </w:r>
      <w:r w:rsidR="00F813FB">
        <w:t xml:space="preserve"> </w:t>
      </w:r>
      <w:r>
        <w:t xml:space="preserve">pour le </w:t>
      </w:r>
      <w:r w:rsidRPr="0060640E">
        <w:rPr>
          <w:b/>
          <w:bCs/>
        </w:rPr>
        <w:t>User</w:t>
      </w:r>
    </w:p>
    <w:p w14:paraId="1F16BB75" w14:textId="3B7470E2" w:rsidR="0060640E" w:rsidRPr="0060640E" w:rsidRDefault="0060640E" w:rsidP="0060640E">
      <w:pPr>
        <w:pStyle w:val="Code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</w:t>
      </w:r>
      <w:r w:rsidRPr="000B0E25">
        <w:rPr>
          <w:rFonts w:ascii="Cascadia Mono" w:hAnsi="Cascadia Mono" w:cs="Cascadia Mono"/>
          <w:color w:val="0000FF"/>
          <w:sz w:val="19"/>
          <w:szCs w:val="19"/>
        </w:rPr>
        <w:t>ublic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float</w:t>
      </w:r>
      <w:r w:rsidRPr="0060640E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60640E">
        <w:rPr>
          <w:rFonts w:ascii="Cascadia Mono" w:hAnsi="Cascadia Mono" w:cs="Cascadia Mono"/>
          <w:sz w:val="19"/>
          <w:szCs w:val="19"/>
        </w:rPr>
        <w:t>SocialCredit</w:t>
      </w:r>
      <w:proofErr w:type="spellEnd"/>
      <w:r w:rsidRPr="0060640E">
        <w:rPr>
          <w:rFonts w:ascii="Cascadia Mono" w:hAnsi="Cascadia Mono" w:cs="Cascadia Mono"/>
          <w:sz w:val="19"/>
          <w:szCs w:val="19"/>
        </w:rPr>
        <w:t xml:space="preserve"> { get; set; }</w:t>
      </w:r>
    </w:p>
    <w:p w14:paraId="294DE359" w14:textId="77777777" w:rsidR="0060640E" w:rsidRDefault="0060640E" w:rsidP="00A30F9C">
      <w:pPr>
        <w:rPr>
          <w:b/>
          <w:bCs/>
          <w:highlight w:val="yellow"/>
          <w:lang w:val="en-US"/>
        </w:rPr>
      </w:pPr>
    </w:p>
    <w:p w14:paraId="091B08A4" w14:textId="68C92EE0" w:rsidR="00A30F9C" w:rsidRDefault="00A30F9C" w:rsidP="0060640E">
      <w:pPr>
        <w:pStyle w:val="Paragraphedeliste"/>
        <w:numPr>
          <w:ilvl w:val="0"/>
          <w:numId w:val="26"/>
        </w:numPr>
      </w:pPr>
      <w:r>
        <w:t xml:space="preserve">Vérifier la création </w:t>
      </w:r>
      <w:r w:rsidR="00F813FB">
        <w:t xml:space="preserve">d’un User </w:t>
      </w:r>
      <w:r>
        <w:t xml:space="preserve">quand </w:t>
      </w:r>
      <w:r w:rsidR="00F813FB">
        <w:t>votre site est</w:t>
      </w:r>
      <w:r>
        <w:t xml:space="preserve"> en français</w:t>
      </w:r>
      <w:r w:rsidR="00F813FB">
        <w:t xml:space="preserve"> avec un social </w:t>
      </w:r>
      <w:proofErr w:type="spellStart"/>
      <w:r w:rsidR="00F813FB">
        <w:t>credit</w:t>
      </w:r>
      <w:proofErr w:type="spellEnd"/>
      <w:r w:rsidR="00F813FB">
        <w:t xml:space="preserve"> qui contient une virgule ou un point</w:t>
      </w:r>
      <w:r>
        <w:t>.</w:t>
      </w:r>
      <w:r w:rsidR="00F813FB">
        <w:t xml:space="preserve"> (Ça devrait vous donner une erreur dans les deux cas!)</w:t>
      </w:r>
    </w:p>
    <w:p w14:paraId="1E0C9443" w14:textId="16DDCB79" w:rsidR="00F813FB" w:rsidRPr="0060640E" w:rsidRDefault="00F813FB" w:rsidP="0060640E">
      <w:pPr>
        <w:pStyle w:val="Paragraphedeliste"/>
        <w:numPr>
          <w:ilvl w:val="0"/>
          <w:numId w:val="26"/>
        </w:numPr>
        <w:rPr>
          <w:noProof/>
          <w:lang w:val="fr-FR"/>
        </w:rPr>
      </w:pPr>
      <w:r w:rsidRPr="0060640E">
        <w:rPr>
          <w:noProof/>
          <w:lang w:val="fr-FR"/>
        </w:rPr>
        <w:t xml:space="preserve">Ajoutez les librairies qui sont dans le dossier librairies-globalize. </w:t>
      </w:r>
    </w:p>
    <w:p w14:paraId="6CDB41EE" w14:textId="183E7B89" w:rsidR="005529BA" w:rsidRPr="0060640E" w:rsidRDefault="005529BA" w:rsidP="0060640E">
      <w:pPr>
        <w:pStyle w:val="Paragraphedeliste"/>
        <w:numPr>
          <w:ilvl w:val="0"/>
          <w:numId w:val="26"/>
        </w:numPr>
        <w:rPr>
          <w:noProof/>
          <w:lang w:val="fr-FR"/>
        </w:rPr>
      </w:pPr>
      <w:r w:rsidRPr="0060640E">
        <w:rPr>
          <w:noProof/>
          <w:lang w:val="fr-FR"/>
        </w:rPr>
        <w:t>Remplace</w:t>
      </w:r>
      <w:r w:rsidR="00F813FB" w:rsidRPr="0060640E">
        <w:rPr>
          <w:noProof/>
          <w:lang w:val="fr-FR"/>
        </w:rPr>
        <w:t>r</w:t>
      </w:r>
      <w:r w:rsidRPr="0060640E">
        <w:rPr>
          <w:noProof/>
          <w:lang w:val="fr-FR"/>
        </w:rPr>
        <w:t xml:space="preserve"> _ValidationScriptsPartial par celui fourni. </w:t>
      </w:r>
    </w:p>
    <w:p w14:paraId="0B611470" w14:textId="79DC1437" w:rsidR="005529BA" w:rsidRPr="0060640E" w:rsidRDefault="005529BA" w:rsidP="0060640E">
      <w:pPr>
        <w:pStyle w:val="Paragraphedeliste"/>
        <w:numPr>
          <w:ilvl w:val="0"/>
          <w:numId w:val="26"/>
        </w:numPr>
        <w:rPr>
          <w:noProof/>
          <w:lang w:val="fr-FR"/>
        </w:rPr>
      </w:pPr>
      <w:r w:rsidRPr="0060640E">
        <w:rPr>
          <w:noProof/>
          <w:lang w:val="fr-FR"/>
        </w:rPr>
        <w:t>Testez que ça fonctionne correctement maintenant</w:t>
      </w:r>
    </w:p>
    <w:p w14:paraId="23C18319" w14:textId="77777777" w:rsidR="00AD7A2C" w:rsidRPr="0045328E" w:rsidRDefault="00AD7A2C" w:rsidP="00AD7A2C">
      <w:pPr>
        <w:pStyle w:val="Titre2"/>
      </w:pPr>
      <w:r w:rsidRPr="0045328E">
        <w:t xml:space="preserve">Commentaires et validation (Commit) des changements dans le code </w:t>
      </w:r>
    </w:p>
    <w:p w14:paraId="51CF0A15" w14:textId="77777777" w:rsidR="00AD7A2C" w:rsidRPr="0045328E" w:rsidRDefault="00AD7A2C" w:rsidP="00AD7A2C">
      <w:pPr>
        <w:pStyle w:val="Paragraphedeliste"/>
        <w:numPr>
          <w:ilvl w:val="0"/>
          <w:numId w:val="5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0EC2A3B8" w14:textId="77777777" w:rsidR="00AD7A2C" w:rsidRPr="0045328E" w:rsidRDefault="00AD7A2C" w:rsidP="00AD7A2C">
      <w:pPr>
        <w:pStyle w:val="Paragraphedeliste"/>
        <w:numPr>
          <w:ilvl w:val="0"/>
          <w:numId w:val="5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5C0F8662" w14:textId="7474D9C3" w:rsidR="00AD7A2C" w:rsidRPr="00121AD6" w:rsidRDefault="00AD7A2C" w:rsidP="00AD7A2C">
      <w:pPr>
        <w:pStyle w:val="Paragraphedeliste"/>
        <w:numPr>
          <w:ilvl w:val="0"/>
          <w:numId w:val="5"/>
        </w:numPr>
        <w:spacing w:before="0" w:after="160" w:line="259" w:lineRule="auto"/>
      </w:pPr>
      <w:r w:rsidRPr="00121AD6">
        <w:t>Validez les modification</w:t>
      </w:r>
      <w:r w:rsidR="00B17A6D"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5AA354D0" w14:textId="18087B90" w:rsidR="00AD7A2C" w:rsidRPr="00121AD6" w:rsidRDefault="00AD7A2C" w:rsidP="00AD7A2C">
      <w:pPr>
        <w:pStyle w:val="Paragraphedeliste"/>
        <w:numPr>
          <w:ilvl w:val="0"/>
          <w:numId w:val="5"/>
        </w:numPr>
        <w:spacing w:before="0" w:after="160" w:line="259" w:lineRule="auto"/>
      </w:pPr>
      <w:r w:rsidRPr="00121AD6">
        <w:t>Commentez en respectant les standards proposés:</w:t>
      </w:r>
    </w:p>
    <w:p w14:paraId="46F98907" w14:textId="251FCA2D" w:rsidR="00AD7A2C" w:rsidRPr="005529BA" w:rsidRDefault="00AD7A2C" w:rsidP="00461463">
      <w:pPr>
        <w:pStyle w:val="Paragraphedeliste"/>
        <w:numPr>
          <w:ilvl w:val="1"/>
          <w:numId w:val="22"/>
        </w:numPr>
        <w:spacing w:before="0" w:after="160" w:line="259" w:lineRule="auto"/>
      </w:pPr>
      <w:r w:rsidRPr="005529BA">
        <w:rPr>
          <w:b/>
          <w:bCs/>
        </w:rPr>
        <w:t>Summary</w:t>
      </w:r>
      <w:r w:rsidRPr="005529BA">
        <w:t xml:space="preserve"> </w:t>
      </w:r>
      <w:r w:rsidR="00491D84" w:rsidRPr="005529BA">
        <w:t>T</w:t>
      </w:r>
      <w:r w:rsidR="005529BA" w:rsidRPr="005529BA">
        <w:t>raduction des pages d</w:t>
      </w:r>
      <w:r w:rsidR="005529BA">
        <w:t>e User et support des décimales</w:t>
      </w:r>
    </w:p>
    <w:p w14:paraId="6E0AA6BC" w14:textId="2A6ECB07" w:rsidR="00AD7A2C" w:rsidRPr="00421690" w:rsidRDefault="00AD7A2C" w:rsidP="00461463">
      <w:pPr>
        <w:pStyle w:val="Paragraphedeliste"/>
        <w:numPr>
          <w:ilvl w:val="1"/>
          <w:numId w:val="22"/>
        </w:numPr>
        <w:spacing w:before="0" w:after="160" w:line="259" w:lineRule="auto"/>
      </w:pPr>
      <w:r w:rsidRPr="00421690">
        <w:rPr>
          <w:b/>
          <w:bCs/>
        </w:rPr>
        <w:t>Description </w:t>
      </w:r>
      <w:r w:rsidRPr="00421690">
        <w:t xml:space="preserve">: </w:t>
      </w:r>
      <w:r w:rsidR="00491D84">
        <w:t>T</w:t>
      </w:r>
      <w:r w:rsidR="005529BA">
        <w:t>raduction des textes des vues de User et ajout du support de la validation des décimales en français</w:t>
      </w:r>
    </w:p>
    <w:p w14:paraId="29AB684B" w14:textId="77777777" w:rsidR="00AD7A2C" w:rsidRPr="0045328E" w:rsidRDefault="00AD7A2C" w:rsidP="00AD7A2C">
      <w:pPr>
        <w:pStyle w:val="Paragraphedeliste"/>
        <w:numPr>
          <w:ilvl w:val="0"/>
          <w:numId w:val="5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737652BC" w14:textId="58CE4FCE" w:rsidR="00491D84" w:rsidRDefault="00491D84">
      <w:pPr>
        <w:rPr>
          <w:caps/>
          <w:spacing w:val="15"/>
        </w:rPr>
      </w:pPr>
    </w:p>
    <w:p w14:paraId="505D9754" w14:textId="17C4C997" w:rsidR="00E91D28" w:rsidRDefault="00E91D28" w:rsidP="00E91D28">
      <w:pPr>
        <w:pStyle w:val="Titre2"/>
      </w:pPr>
      <w:r w:rsidRPr="0045328E">
        <w:t>Commentaires et validation (Commit) des changements dans le code</w:t>
      </w:r>
    </w:p>
    <w:p w14:paraId="64EC5CD0" w14:textId="77777777" w:rsidR="0033416D" w:rsidRPr="003F2165" w:rsidRDefault="0033416D" w:rsidP="00156F20">
      <w:pPr>
        <w:pStyle w:val="Paragraphedeliste"/>
        <w:numPr>
          <w:ilvl w:val="0"/>
          <w:numId w:val="2"/>
        </w:numPr>
        <w:spacing w:before="0" w:after="0" w:line="259" w:lineRule="auto"/>
      </w:pPr>
      <w:r w:rsidRPr="003F2165">
        <w:t>Une fois que tout est terminé, n’oubliez pas de faire un push.</w:t>
      </w:r>
    </w:p>
    <w:p w14:paraId="5AB1778B" w14:textId="41A95226" w:rsidR="0033416D" w:rsidRPr="003F2165" w:rsidRDefault="0033416D" w:rsidP="00156F20">
      <w:pPr>
        <w:pStyle w:val="Paragraphedeliste"/>
        <w:numPr>
          <w:ilvl w:val="0"/>
          <w:numId w:val="2"/>
        </w:numPr>
        <w:spacing w:before="0" w:after="160" w:line="256" w:lineRule="auto"/>
        <w:rPr>
          <w:u w:val="single"/>
        </w:rPr>
      </w:pPr>
      <w:r w:rsidRPr="003F2165">
        <w:t xml:space="preserve">Merge la branche </w:t>
      </w:r>
      <w:r w:rsidR="001C52BC" w:rsidRPr="007752B5">
        <w:rPr>
          <w:b/>
          <w:bCs/>
        </w:rPr>
        <w:t>FCT</w:t>
      </w:r>
      <w:r w:rsidR="001C52BC">
        <w:rPr>
          <w:b/>
          <w:bCs/>
        </w:rPr>
        <w:t xml:space="preserve"> _</w:t>
      </w:r>
      <w:proofErr w:type="spellStart"/>
      <w:r w:rsidR="001C52BC">
        <w:rPr>
          <w:b/>
          <w:bCs/>
        </w:rPr>
        <w:t>Vues_Users</w:t>
      </w:r>
      <w:proofErr w:type="spellEnd"/>
      <w:r w:rsidR="00BC0A89" w:rsidRPr="003F2165">
        <w:t xml:space="preserve"> </w:t>
      </w:r>
      <w:r w:rsidRPr="003F2165">
        <w:t xml:space="preserve">dans la branche </w:t>
      </w:r>
      <w:r w:rsidRPr="003F2165">
        <w:rPr>
          <w:b/>
          <w:bCs/>
        </w:rPr>
        <w:t xml:space="preserve">Main </w:t>
      </w:r>
      <w:r w:rsidRPr="003F2165">
        <w:t xml:space="preserve">et faites un </w:t>
      </w:r>
      <w:r w:rsidRPr="003F2165">
        <w:rPr>
          <w:b/>
          <w:bCs/>
        </w:rPr>
        <w:t>dernier push.</w:t>
      </w:r>
    </w:p>
    <w:p w14:paraId="05CDD5FA" w14:textId="77777777" w:rsidR="00E91D28" w:rsidRPr="00B97D64" w:rsidRDefault="00E91D28" w:rsidP="00B75529">
      <w:pPr>
        <w:rPr>
          <w:b/>
          <w:bCs/>
          <w:sz w:val="28"/>
          <w:szCs w:val="28"/>
          <w:u w:val="single"/>
        </w:rPr>
      </w:pPr>
    </w:p>
    <w:p w14:paraId="6E949C60" w14:textId="2A792D5B" w:rsidR="005D3E5A" w:rsidRPr="005D3E5A" w:rsidRDefault="0033416D" w:rsidP="00B75529">
      <w:r w:rsidRPr="00B24160">
        <w:rPr>
          <w:b/>
          <w:bCs/>
          <w:sz w:val="28"/>
          <w:szCs w:val="28"/>
          <w:u w:val="single"/>
          <w:lang w:val="en-CA"/>
        </w:rPr>
        <w:t xml:space="preserve">Fin du </w:t>
      </w:r>
      <w:proofErr w:type="spellStart"/>
      <w:r w:rsidRPr="00B24160">
        <w:rPr>
          <w:b/>
          <w:bCs/>
          <w:sz w:val="28"/>
          <w:szCs w:val="28"/>
          <w:u w:val="single"/>
          <w:lang w:val="en-CA"/>
        </w:rPr>
        <w:t>laboratoire</w:t>
      </w:r>
      <w:proofErr w:type="spellEnd"/>
      <w:r w:rsidRPr="00B24160">
        <w:rPr>
          <w:b/>
          <w:bCs/>
          <w:sz w:val="28"/>
          <w:szCs w:val="28"/>
          <w:u w:val="single"/>
          <w:lang w:val="en-CA"/>
        </w:rPr>
        <w:t>!</w:t>
      </w:r>
    </w:p>
    <w:sectPr w:rsidR="005D3E5A" w:rsidRPr="005D3E5A" w:rsidSect="00B83034">
      <w:headerReference w:type="default" r:id="rId15"/>
      <w:foot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BA6BF" w14:textId="77777777" w:rsidR="004A0885" w:rsidRDefault="004A0885" w:rsidP="000440BA">
      <w:r>
        <w:separator/>
      </w:r>
    </w:p>
  </w:endnote>
  <w:endnote w:type="continuationSeparator" w:id="0">
    <w:p w14:paraId="33BA9088" w14:textId="77777777" w:rsidR="004A0885" w:rsidRDefault="004A0885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19837080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 w:rsidR="007E42D7">
      <w:t xml:space="preserve"> et Thierry Giroux Veilleux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D1AFB" w14:textId="77777777" w:rsidR="004A0885" w:rsidRDefault="004A0885" w:rsidP="000440BA">
      <w:r>
        <w:separator/>
      </w:r>
    </w:p>
  </w:footnote>
  <w:footnote w:type="continuationSeparator" w:id="0">
    <w:p w14:paraId="1325CFC1" w14:textId="77777777" w:rsidR="004A0885" w:rsidRDefault="004A0885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180DBF70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1F0246">
      <w:t>3</w:t>
    </w:r>
    <w:r w:rsidR="00C75FEC">
      <w:t>W</w:t>
    </w:r>
    <w:r w:rsidR="001F0246">
      <w:t>6</w:t>
    </w:r>
    <w:r>
      <w:t xml:space="preserve"> Programmation Web </w:t>
    </w:r>
    <w:r w:rsidR="00196854">
      <w:t>transactionnelle</w:t>
    </w:r>
    <w:r>
      <w:tab/>
    </w:r>
    <w:r>
      <w:tab/>
    </w:r>
    <w:r w:rsidR="00B3648A">
      <w:t xml:space="preserve">séance </w:t>
    </w:r>
    <w:r w:rsidR="00AF1DDF">
      <w:t>13</w:t>
    </w:r>
    <w:r w:rsidR="00B3648A">
      <w:t xml:space="preserve"> </w:t>
    </w:r>
    <w:r>
      <w:t xml:space="preserve">Laboratoire </w:t>
    </w:r>
    <w:r w:rsidR="00B3648A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0106"/>
    <w:multiLevelType w:val="hybridMultilevel"/>
    <w:tmpl w:val="43F691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C6FE3"/>
    <w:multiLevelType w:val="hybridMultilevel"/>
    <w:tmpl w:val="958A391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063E7"/>
    <w:multiLevelType w:val="hybridMultilevel"/>
    <w:tmpl w:val="32F8CCF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02589"/>
    <w:multiLevelType w:val="hybridMultilevel"/>
    <w:tmpl w:val="D8387F6E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275787"/>
    <w:multiLevelType w:val="hybridMultilevel"/>
    <w:tmpl w:val="5CA247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311A7"/>
    <w:multiLevelType w:val="multilevel"/>
    <w:tmpl w:val="E4B4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524DD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B3678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7174E"/>
    <w:multiLevelType w:val="hybridMultilevel"/>
    <w:tmpl w:val="A04AACF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41349"/>
    <w:multiLevelType w:val="hybridMultilevel"/>
    <w:tmpl w:val="18D4C8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D36F8"/>
    <w:multiLevelType w:val="hybridMultilevel"/>
    <w:tmpl w:val="5CA24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8176E"/>
    <w:multiLevelType w:val="hybridMultilevel"/>
    <w:tmpl w:val="0B484E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89B5123"/>
    <w:multiLevelType w:val="hybridMultilevel"/>
    <w:tmpl w:val="6C8EF2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26DCF"/>
    <w:multiLevelType w:val="hybridMultilevel"/>
    <w:tmpl w:val="1420816C"/>
    <w:lvl w:ilvl="0" w:tplc="F42E39A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F02A6"/>
    <w:multiLevelType w:val="hybridMultilevel"/>
    <w:tmpl w:val="82C0712A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72283E"/>
    <w:multiLevelType w:val="multilevel"/>
    <w:tmpl w:val="FECA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0323605">
    <w:abstractNumId w:val="1"/>
  </w:num>
  <w:num w:numId="2" w16cid:durableId="1580283441">
    <w:abstractNumId w:val="7"/>
  </w:num>
  <w:num w:numId="3" w16cid:durableId="1234967347">
    <w:abstractNumId w:val="17"/>
  </w:num>
  <w:num w:numId="4" w16cid:durableId="563881487">
    <w:abstractNumId w:val="8"/>
  </w:num>
  <w:num w:numId="5" w16cid:durableId="1578007076">
    <w:abstractNumId w:val="11"/>
  </w:num>
  <w:num w:numId="6" w16cid:durableId="2055301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34797911">
    <w:abstractNumId w:val="13"/>
  </w:num>
  <w:num w:numId="8" w16cid:durableId="1816677857">
    <w:abstractNumId w:val="13"/>
  </w:num>
  <w:num w:numId="9" w16cid:durableId="11588894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311251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04891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18750463">
    <w:abstractNumId w:val="5"/>
  </w:num>
  <w:num w:numId="13" w16cid:durableId="7842720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669428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673588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49773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2847029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99507960">
    <w:abstractNumId w:val="6"/>
  </w:num>
  <w:num w:numId="19" w16cid:durableId="1907714594">
    <w:abstractNumId w:val="15"/>
  </w:num>
  <w:num w:numId="20" w16cid:durableId="1637756665">
    <w:abstractNumId w:val="2"/>
  </w:num>
  <w:num w:numId="21" w16cid:durableId="1601377874">
    <w:abstractNumId w:val="12"/>
  </w:num>
  <w:num w:numId="22" w16cid:durableId="1754470101">
    <w:abstractNumId w:val="0"/>
  </w:num>
  <w:num w:numId="23" w16cid:durableId="653879673">
    <w:abstractNumId w:val="3"/>
  </w:num>
  <w:num w:numId="24" w16cid:durableId="1599950130">
    <w:abstractNumId w:val="14"/>
  </w:num>
  <w:num w:numId="25" w16cid:durableId="1934778307">
    <w:abstractNumId w:val="10"/>
  </w:num>
  <w:num w:numId="26" w16cid:durableId="1431585794">
    <w:abstractNumId w:val="9"/>
  </w:num>
  <w:num w:numId="27" w16cid:durableId="1032606505">
    <w:abstractNumId w:val="4"/>
  </w:num>
  <w:num w:numId="28" w16cid:durableId="1715353466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25EF"/>
    <w:rsid w:val="000045A2"/>
    <w:rsid w:val="00014BCB"/>
    <w:rsid w:val="000223F6"/>
    <w:rsid w:val="00023487"/>
    <w:rsid w:val="00024912"/>
    <w:rsid w:val="00025E33"/>
    <w:rsid w:val="00026B72"/>
    <w:rsid w:val="00030390"/>
    <w:rsid w:val="00030848"/>
    <w:rsid w:val="00032506"/>
    <w:rsid w:val="00033E2F"/>
    <w:rsid w:val="00033E58"/>
    <w:rsid w:val="00034D5D"/>
    <w:rsid w:val="000359A7"/>
    <w:rsid w:val="00036AEC"/>
    <w:rsid w:val="00041539"/>
    <w:rsid w:val="000440BA"/>
    <w:rsid w:val="00044576"/>
    <w:rsid w:val="0004539A"/>
    <w:rsid w:val="00050A7F"/>
    <w:rsid w:val="00050D72"/>
    <w:rsid w:val="00051253"/>
    <w:rsid w:val="00053DD8"/>
    <w:rsid w:val="0005619D"/>
    <w:rsid w:val="00073108"/>
    <w:rsid w:val="00073BF4"/>
    <w:rsid w:val="00074503"/>
    <w:rsid w:val="00082260"/>
    <w:rsid w:val="00096E9F"/>
    <w:rsid w:val="000974AA"/>
    <w:rsid w:val="00097EB8"/>
    <w:rsid w:val="000A0085"/>
    <w:rsid w:val="000A341C"/>
    <w:rsid w:val="000A57B1"/>
    <w:rsid w:val="000A601C"/>
    <w:rsid w:val="000A6206"/>
    <w:rsid w:val="000B0D93"/>
    <w:rsid w:val="000B0E25"/>
    <w:rsid w:val="000B484F"/>
    <w:rsid w:val="000C0074"/>
    <w:rsid w:val="000C1240"/>
    <w:rsid w:val="000C2C8B"/>
    <w:rsid w:val="000D0699"/>
    <w:rsid w:val="000D2382"/>
    <w:rsid w:val="000D4B99"/>
    <w:rsid w:val="000E230D"/>
    <w:rsid w:val="000E2CBB"/>
    <w:rsid w:val="000E3EB2"/>
    <w:rsid w:val="000E4E17"/>
    <w:rsid w:val="000E51AA"/>
    <w:rsid w:val="000E7516"/>
    <w:rsid w:val="000F0211"/>
    <w:rsid w:val="000F4766"/>
    <w:rsid w:val="000F5112"/>
    <w:rsid w:val="001013C4"/>
    <w:rsid w:val="00111D92"/>
    <w:rsid w:val="00115CAE"/>
    <w:rsid w:val="00115E45"/>
    <w:rsid w:val="001178C7"/>
    <w:rsid w:val="00121F4B"/>
    <w:rsid w:val="00122211"/>
    <w:rsid w:val="00123228"/>
    <w:rsid w:val="00124F96"/>
    <w:rsid w:val="001316BC"/>
    <w:rsid w:val="00134168"/>
    <w:rsid w:val="001419E2"/>
    <w:rsid w:val="001420F9"/>
    <w:rsid w:val="001461A3"/>
    <w:rsid w:val="0014638C"/>
    <w:rsid w:val="00147012"/>
    <w:rsid w:val="001545F0"/>
    <w:rsid w:val="00154E2F"/>
    <w:rsid w:val="00156BF6"/>
    <w:rsid w:val="00156F20"/>
    <w:rsid w:val="00163A6B"/>
    <w:rsid w:val="001643F3"/>
    <w:rsid w:val="00166867"/>
    <w:rsid w:val="001737DB"/>
    <w:rsid w:val="00174B43"/>
    <w:rsid w:val="001774DC"/>
    <w:rsid w:val="0018027A"/>
    <w:rsid w:val="00184313"/>
    <w:rsid w:val="00194084"/>
    <w:rsid w:val="0019591D"/>
    <w:rsid w:val="00195EDD"/>
    <w:rsid w:val="001966B2"/>
    <w:rsid w:val="00196854"/>
    <w:rsid w:val="00197CEB"/>
    <w:rsid w:val="001A040D"/>
    <w:rsid w:val="001A25A0"/>
    <w:rsid w:val="001A644E"/>
    <w:rsid w:val="001A7DB3"/>
    <w:rsid w:val="001B0166"/>
    <w:rsid w:val="001B0388"/>
    <w:rsid w:val="001B0CBC"/>
    <w:rsid w:val="001B1EC3"/>
    <w:rsid w:val="001B2327"/>
    <w:rsid w:val="001B2CD7"/>
    <w:rsid w:val="001B76BF"/>
    <w:rsid w:val="001B7F8B"/>
    <w:rsid w:val="001C2715"/>
    <w:rsid w:val="001C368C"/>
    <w:rsid w:val="001C44A3"/>
    <w:rsid w:val="001C52BC"/>
    <w:rsid w:val="001C69EF"/>
    <w:rsid w:val="001D2898"/>
    <w:rsid w:val="001D2DC5"/>
    <w:rsid w:val="001F0246"/>
    <w:rsid w:val="001F0606"/>
    <w:rsid w:val="001F750A"/>
    <w:rsid w:val="001F7F00"/>
    <w:rsid w:val="00203A45"/>
    <w:rsid w:val="00207F77"/>
    <w:rsid w:val="0021189E"/>
    <w:rsid w:val="0021269E"/>
    <w:rsid w:val="00212CA7"/>
    <w:rsid w:val="00212F44"/>
    <w:rsid w:val="002146ED"/>
    <w:rsid w:val="0022112A"/>
    <w:rsid w:val="00226831"/>
    <w:rsid w:val="00231931"/>
    <w:rsid w:val="00234789"/>
    <w:rsid w:val="00234C76"/>
    <w:rsid w:val="00241C13"/>
    <w:rsid w:val="00242827"/>
    <w:rsid w:val="002453B3"/>
    <w:rsid w:val="00247D88"/>
    <w:rsid w:val="00250831"/>
    <w:rsid w:val="00252973"/>
    <w:rsid w:val="00254A0A"/>
    <w:rsid w:val="00261FA3"/>
    <w:rsid w:val="00265370"/>
    <w:rsid w:val="002809FB"/>
    <w:rsid w:val="00281527"/>
    <w:rsid w:val="00283095"/>
    <w:rsid w:val="002837DF"/>
    <w:rsid w:val="002838D4"/>
    <w:rsid w:val="0029040A"/>
    <w:rsid w:val="002913EA"/>
    <w:rsid w:val="00291956"/>
    <w:rsid w:val="00291FF1"/>
    <w:rsid w:val="002925D9"/>
    <w:rsid w:val="00293877"/>
    <w:rsid w:val="00294538"/>
    <w:rsid w:val="00294642"/>
    <w:rsid w:val="002A01D7"/>
    <w:rsid w:val="002A3B4D"/>
    <w:rsid w:val="002A444E"/>
    <w:rsid w:val="002A6E2B"/>
    <w:rsid w:val="002A72DF"/>
    <w:rsid w:val="002B1D13"/>
    <w:rsid w:val="002B2A44"/>
    <w:rsid w:val="002B6178"/>
    <w:rsid w:val="002B61D7"/>
    <w:rsid w:val="002B7832"/>
    <w:rsid w:val="002C1A3B"/>
    <w:rsid w:val="002C1F4E"/>
    <w:rsid w:val="002C5B90"/>
    <w:rsid w:val="002C6D13"/>
    <w:rsid w:val="002C7602"/>
    <w:rsid w:val="002D311F"/>
    <w:rsid w:val="002D58C7"/>
    <w:rsid w:val="002E0E36"/>
    <w:rsid w:val="002E19E4"/>
    <w:rsid w:val="002E4F59"/>
    <w:rsid w:val="002E58A6"/>
    <w:rsid w:val="002E6DD5"/>
    <w:rsid w:val="002F205F"/>
    <w:rsid w:val="003016EB"/>
    <w:rsid w:val="0030440B"/>
    <w:rsid w:val="003044E7"/>
    <w:rsid w:val="003046E5"/>
    <w:rsid w:val="0030497F"/>
    <w:rsid w:val="00305784"/>
    <w:rsid w:val="00307985"/>
    <w:rsid w:val="003164C0"/>
    <w:rsid w:val="00320664"/>
    <w:rsid w:val="00320E48"/>
    <w:rsid w:val="0032156B"/>
    <w:rsid w:val="00330D67"/>
    <w:rsid w:val="0033132C"/>
    <w:rsid w:val="00331D17"/>
    <w:rsid w:val="003320BF"/>
    <w:rsid w:val="00332A8A"/>
    <w:rsid w:val="0033416D"/>
    <w:rsid w:val="0033515C"/>
    <w:rsid w:val="00335670"/>
    <w:rsid w:val="00341021"/>
    <w:rsid w:val="00341BB7"/>
    <w:rsid w:val="003455F5"/>
    <w:rsid w:val="003478DF"/>
    <w:rsid w:val="00350228"/>
    <w:rsid w:val="00350BB9"/>
    <w:rsid w:val="00351B98"/>
    <w:rsid w:val="00357123"/>
    <w:rsid w:val="00363A1C"/>
    <w:rsid w:val="00364A52"/>
    <w:rsid w:val="00375F14"/>
    <w:rsid w:val="00376A54"/>
    <w:rsid w:val="00380FFD"/>
    <w:rsid w:val="00381B3A"/>
    <w:rsid w:val="00384E83"/>
    <w:rsid w:val="00386745"/>
    <w:rsid w:val="003875EB"/>
    <w:rsid w:val="00391CFB"/>
    <w:rsid w:val="00393717"/>
    <w:rsid w:val="003950F1"/>
    <w:rsid w:val="00395B5E"/>
    <w:rsid w:val="00395FD6"/>
    <w:rsid w:val="003967EB"/>
    <w:rsid w:val="00396859"/>
    <w:rsid w:val="003A2A52"/>
    <w:rsid w:val="003A4757"/>
    <w:rsid w:val="003A6FEA"/>
    <w:rsid w:val="003A7B1C"/>
    <w:rsid w:val="003B2F05"/>
    <w:rsid w:val="003B4C01"/>
    <w:rsid w:val="003C06B5"/>
    <w:rsid w:val="003C1B07"/>
    <w:rsid w:val="003C1C85"/>
    <w:rsid w:val="003C1FDD"/>
    <w:rsid w:val="003C3D36"/>
    <w:rsid w:val="003C53EB"/>
    <w:rsid w:val="003C6CC7"/>
    <w:rsid w:val="003D1D58"/>
    <w:rsid w:val="003D6988"/>
    <w:rsid w:val="003E1253"/>
    <w:rsid w:val="003E2A4F"/>
    <w:rsid w:val="003E504F"/>
    <w:rsid w:val="003E5F9E"/>
    <w:rsid w:val="003E6EC6"/>
    <w:rsid w:val="003E7B93"/>
    <w:rsid w:val="003F10C4"/>
    <w:rsid w:val="003F2165"/>
    <w:rsid w:val="003F3955"/>
    <w:rsid w:val="003F435A"/>
    <w:rsid w:val="003F6E3B"/>
    <w:rsid w:val="004005DB"/>
    <w:rsid w:val="0040228A"/>
    <w:rsid w:val="00403EAA"/>
    <w:rsid w:val="004047ED"/>
    <w:rsid w:val="00407130"/>
    <w:rsid w:val="004100F0"/>
    <w:rsid w:val="0041099F"/>
    <w:rsid w:val="004135F7"/>
    <w:rsid w:val="00413B8E"/>
    <w:rsid w:val="004141AA"/>
    <w:rsid w:val="004202FB"/>
    <w:rsid w:val="00420BCF"/>
    <w:rsid w:val="00421690"/>
    <w:rsid w:val="00422562"/>
    <w:rsid w:val="00425320"/>
    <w:rsid w:val="00431A0D"/>
    <w:rsid w:val="00433FE4"/>
    <w:rsid w:val="004406CB"/>
    <w:rsid w:val="00440934"/>
    <w:rsid w:val="00440B8A"/>
    <w:rsid w:val="004416F2"/>
    <w:rsid w:val="0044560F"/>
    <w:rsid w:val="00447C97"/>
    <w:rsid w:val="00454710"/>
    <w:rsid w:val="00460619"/>
    <w:rsid w:val="00460B53"/>
    <w:rsid w:val="00461463"/>
    <w:rsid w:val="00461769"/>
    <w:rsid w:val="0046447C"/>
    <w:rsid w:val="00467C62"/>
    <w:rsid w:val="0047047A"/>
    <w:rsid w:val="004716F3"/>
    <w:rsid w:val="00471B1E"/>
    <w:rsid w:val="00474F65"/>
    <w:rsid w:val="0048116C"/>
    <w:rsid w:val="004817CE"/>
    <w:rsid w:val="00481CD6"/>
    <w:rsid w:val="0048276C"/>
    <w:rsid w:val="00483D42"/>
    <w:rsid w:val="00484F25"/>
    <w:rsid w:val="00485F7E"/>
    <w:rsid w:val="00491566"/>
    <w:rsid w:val="00491D84"/>
    <w:rsid w:val="00493453"/>
    <w:rsid w:val="00493F3B"/>
    <w:rsid w:val="004965C1"/>
    <w:rsid w:val="00497FB0"/>
    <w:rsid w:val="004A0885"/>
    <w:rsid w:val="004A190F"/>
    <w:rsid w:val="004A2CFF"/>
    <w:rsid w:val="004A37C8"/>
    <w:rsid w:val="004A3A37"/>
    <w:rsid w:val="004A4751"/>
    <w:rsid w:val="004A67F6"/>
    <w:rsid w:val="004B078C"/>
    <w:rsid w:val="004B26DE"/>
    <w:rsid w:val="004B62D6"/>
    <w:rsid w:val="004B7B14"/>
    <w:rsid w:val="004C102F"/>
    <w:rsid w:val="004C1512"/>
    <w:rsid w:val="004C33A7"/>
    <w:rsid w:val="004D30E2"/>
    <w:rsid w:val="004D59E2"/>
    <w:rsid w:val="004E383D"/>
    <w:rsid w:val="004E50E2"/>
    <w:rsid w:val="004F1788"/>
    <w:rsid w:val="004F3061"/>
    <w:rsid w:val="004F520F"/>
    <w:rsid w:val="005006AD"/>
    <w:rsid w:val="005008C7"/>
    <w:rsid w:val="00501835"/>
    <w:rsid w:val="005018C9"/>
    <w:rsid w:val="00502A7F"/>
    <w:rsid w:val="0050476C"/>
    <w:rsid w:val="00505A1A"/>
    <w:rsid w:val="00505F12"/>
    <w:rsid w:val="00506C48"/>
    <w:rsid w:val="00516057"/>
    <w:rsid w:val="005169B1"/>
    <w:rsid w:val="005210F7"/>
    <w:rsid w:val="00521D49"/>
    <w:rsid w:val="005237B7"/>
    <w:rsid w:val="00523F1E"/>
    <w:rsid w:val="00525632"/>
    <w:rsid w:val="005267F2"/>
    <w:rsid w:val="005302EC"/>
    <w:rsid w:val="005306F0"/>
    <w:rsid w:val="0053168E"/>
    <w:rsid w:val="00531CDF"/>
    <w:rsid w:val="00532090"/>
    <w:rsid w:val="00532B1D"/>
    <w:rsid w:val="00533185"/>
    <w:rsid w:val="005336B4"/>
    <w:rsid w:val="00534126"/>
    <w:rsid w:val="005352E9"/>
    <w:rsid w:val="005359D9"/>
    <w:rsid w:val="00535D9A"/>
    <w:rsid w:val="005442B6"/>
    <w:rsid w:val="00546C44"/>
    <w:rsid w:val="005471A2"/>
    <w:rsid w:val="0055160A"/>
    <w:rsid w:val="005529BA"/>
    <w:rsid w:val="00554A9F"/>
    <w:rsid w:val="005567F4"/>
    <w:rsid w:val="00557BAE"/>
    <w:rsid w:val="00557CF5"/>
    <w:rsid w:val="00572D3E"/>
    <w:rsid w:val="00574217"/>
    <w:rsid w:val="00575670"/>
    <w:rsid w:val="00575818"/>
    <w:rsid w:val="00575F75"/>
    <w:rsid w:val="00581E7E"/>
    <w:rsid w:val="00582CAE"/>
    <w:rsid w:val="00584D0A"/>
    <w:rsid w:val="005854AB"/>
    <w:rsid w:val="005858DC"/>
    <w:rsid w:val="00590320"/>
    <w:rsid w:val="0059089F"/>
    <w:rsid w:val="00590B2B"/>
    <w:rsid w:val="0059324B"/>
    <w:rsid w:val="005939C8"/>
    <w:rsid w:val="00595706"/>
    <w:rsid w:val="005961C9"/>
    <w:rsid w:val="00597022"/>
    <w:rsid w:val="005A42FB"/>
    <w:rsid w:val="005A6A33"/>
    <w:rsid w:val="005A705C"/>
    <w:rsid w:val="005B0E2E"/>
    <w:rsid w:val="005B1412"/>
    <w:rsid w:val="005B5439"/>
    <w:rsid w:val="005B746C"/>
    <w:rsid w:val="005C1878"/>
    <w:rsid w:val="005C18CB"/>
    <w:rsid w:val="005C2665"/>
    <w:rsid w:val="005C4BCF"/>
    <w:rsid w:val="005C61BC"/>
    <w:rsid w:val="005C643E"/>
    <w:rsid w:val="005D185A"/>
    <w:rsid w:val="005D1BC6"/>
    <w:rsid w:val="005D2792"/>
    <w:rsid w:val="005D3E5A"/>
    <w:rsid w:val="005D4E51"/>
    <w:rsid w:val="005D727D"/>
    <w:rsid w:val="005D76B9"/>
    <w:rsid w:val="005E17BA"/>
    <w:rsid w:val="005E3E68"/>
    <w:rsid w:val="005E4D38"/>
    <w:rsid w:val="005E654C"/>
    <w:rsid w:val="005E6FD6"/>
    <w:rsid w:val="005F219F"/>
    <w:rsid w:val="005F3B48"/>
    <w:rsid w:val="005F50AC"/>
    <w:rsid w:val="005F7F3D"/>
    <w:rsid w:val="006011F6"/>
    <w:rsid w:val="00601562"/>
    <w:rsid w:val="0060177A"/>
    <w:rsid w:val="00602B32"/>
    <w:rsid w:val="006063DA"/>
    <w:rsid w:val="0060640E"/>
    <w:rsid w:val="0060665E"/>
    <w:rsid w:val="00611469"/>
    <w:rsid w:val="0061163D"/>
    <w:rsid w:val="00630B6C"/>
    <w:rsid w:val="00631119"/>
    <w:rsid w:val="006336AD"/>
    <w:rsid w:val="00635ECB"/>
    <w:rsid w:val="0063739A"/>
    <w:rsid w:val="006409C5"/>
    <w:rsid w:val="00641601"/>
    <w:rsid w:val="00647C1A"/>
    <w:rsid w:val="00651D50"/>
    <w:rsid w:val="006523EF"/>
    <w:rsid w:val="00654DFC"/>
    <w:rsid w:val="00655BB8"/>
    <w:rsid w:val="00660404"/>
    <w:rsid w:val="00661835"/>
    <w:rsid w:val="0066199C"/>
    <w:rsid w:val="00662E4A"/>
    <w:rsid w:val="00664F67"/>
    <w:rsid w:val="00673697"/>
    <w:rsid w:val="0067385F"/>
    <w:rsid w:val="006765EA"/>
    <w:rsid w:val="00680FCC"/>
    <w:rsid w:val="006871B0"/>
    <w:rsid w:val="00687407"/>
    <w:rsid w:val="00691500"/>
    <w:rsid w:val="00693150"/>
    <w:rsid w:val="00696344"/>
    <w:rsid w:val="0069785A"/>
    <w:rsid w:val="006A6FD1"/>
    <w:rsid w:val="006B19D4"/>
    <w:rsid w:val="006B2B11"/>
    <w:rsid w:val="006B70F7"/>
    <w:rsid w:val="006C07B6"/>
    <w:rsid w:val="006C146D"/>
    <w:rsid w:val="006C16DA"/>
    <w:rsid w:val="006C1B9E"/>
    <w:rsid w:val="006C2CB1"/>
    <w:rsid w:val="006D2C0E"/>
    <w:rsid w:val="006D483F"/>
    <w:rsid w:val="006D7849"/>
    <w:rsid w:val="006E2523"/>
    <w:rsid w:val="006E4404"/>
    <w:rsid w:val="006E6205"/>
    <w:rsid w:val="006F05B8"/>
    <w:rsid w:val="006F0627"/>
    <w:rsid w:val="00702AEC"/>
    <w:rsid w:val="00711DF8"/>
    <w:rsid w:val="00715945"/>
    <w:rsid w:val="0072271B"/>
    <w:rsid w:val="00723BE4"/>
    <w:rsid w:val="0072423E"/>
    <w:rsid w:val="007244B2"/>
    <w:rsid w:val="007257F1"/>
    <w:rsid w:val="007266C4"/>
    <w:rsid w:val="00727391"/>
    <w:rsid w:val="00730466"/>
    <w:rsid w:val="007338FB"/>
    <w:rsid w:val="007358F7"/>
    <w:rsid w:val="00735909"/>
    <w:rsid w:val="00737C4F"/>
    <w:rsid w:val="00742A5C"/>
    <w:rsid w:val="00744522"/>
    <w:rsid w:val="00745D1D"/>
    <w:rsid w:val="00746972"/>
    <w:rsid w:val="007542FE"/>
    <w:rsid w:val="00754711"/>
    <w:rsid w:val="007613FE"/>
    <w:rsid w:val="007646AA"/>
    <w:rsid w:val="007670D0"/>
    <w:rsid w:val="00772054"/>
    <w:rsid w:val="007740C3"/>
    <w:rsid w:val="0077705E"/>
    <w:rsid w:val="007774B3"/>
    <w:rsid w:val="00784074"/>
    <w:rsid w:val="00784C9F"/>
    <w:rsid w:val="00784D85"/>
    <w:rsid w:val="00790B6D"/>
    <w:rsid w:val="00791139"/>
    <w:rsid w:val="00791824"/>
    <w:rsid w:val="00791C2F"/>
    <w:rsid w:val="00793839"/>
    <w:rsid w:val="00793B99"/>
    <w:rsid w:val="00793C19"/>
    <w:rsid w:val="00793CFF"/>
    <w:rsid w:val="00797E5F"/>
    <w:rsid w:val="007A03F0"/>
    <w:rsid w:val="007A3A46"/>
    <w:rsid w:val="007A5116"/>
    <w:rsid w:val="007A729A"/>
    <w:rsid w:val="007A7BBE"/>
    <w:rsid w:val="007B2EC0"/>
    <w:rsid w:val="007B4859"/>
    <w:rsid w:val="007B4D01"/>
    <w:rsid w:val="007B5EA8"/>
    <w:rsid w:val="007B666E"/>
    <w:rsid w:val="007C13F2"/>
    <w:rsid w:val="007C43DB"/>
    <w:rsid w:val="007D705D"/>
    <w:rsid w:val="007D7941"/>
    <w:rsid w:val="007E42D7"/>
    <w:rsid w:val="007E52A8"/>
    <w:rsid w:val="007F000D"/>
    <w:rsid w:val="007F0F66"/>
    <w:rsid w:val="007F1203"/>
    <w:rsid w:val="007F262F"/>
    <w:rsid w:val="007F2CDC"/>
    <w:rsid w:val="007F59BB"/>
    <w:rsid w:val="007F6215"/>
    <w:rsid w:val="007F6E33"/>
    <w:rsid w:val="007F70F2"/>
    <w:rsid w:val="00800608"/>
    <w:rsid w:val="00800EDB"/>
    <w:rsid w:val="00804DB3"/>
    <w:rsid w:val="00805243"/>
    <w:rsid w:val="008062A3"/>
    <w:rsid w:val="00806E26"/>
    <w:rsid w:val="00811154"/>
    <w:rsid w:val="008116A9"/>
    <w:rsid w:val="00811DA8"/>
    <w:rsid w:val="00812EB0"/>
    <w:rsid w:val="008202F5"/>
    <w:rsid w:val="00822DAA"/>
    <w:rsid w:val="008240B8"/>
    <w:rsid w:val="008243AC"/>
    <w:rsid w:val="00824E44"/>
    <w:rsid w:val="008261BB"/>
    <w:rsid w:val="00826514"/>
    <w:rsid w:val="00831C8A"/>
    <w:rsid w:val="00834F25"/>
    <w:rsid w:val="008405BD"/>
    <w:rsid w:val="00841406"/>
    <w:rsid w:val="00843BE4"/>
    <w:rsid w:val="00852B2F"/>
    <w:rsid w:val="00852EFD"/>
    <w:rsid w:val="00864572"/>
    <w:rsid w:val="00873ECD"/>
    <w:rsid w:val="00880E59"/>
    <w:rsid w:val="0088147A"/>
    <w:rsid w:val="008851B4"/>
    <w:rsid w:val="00885A54"/>
    <w:rsid w:val="0089073D"/>
    <w:rsid w:val="00891549"/>
    <w:rsid w:val="00893408"/>
    <w:rsid w:val="00893A04"/>
    <w:rsid w:val="00895E3E"/>
    <w:rsid w:val="008966E0"/>
    <w:rsid w:val="00896A40"/>
    <w:rsid w:val="008A0455"/>
    <w:rsid w:val="008A0548"/>
    <w:rsid w:val="008A17D1"/>
    <w:rsid w:val="008A686A"/>
    <w:rsid w:val="008A7602"/>
    <w:rsid w:val="008B10DB"/>
    <w:rsid w:val="008B15A0"/>
    <w:rsid w:val="008B223C"/>
    <w:rsid w:val="008B34E9"/>
    <w:rsid w:val="008B3500"/>
    <w:rsid w:val="008B66F7"/>
    <w:rsid w:val="008B7FB8"/>
    <w:rsid w:val="008C12EE"/>
    <w:rsid w:val="008C7B21"/>
    <w:rsid w:val="008D1DAE"/>
    <w:rsid w:val="008D216A"/>
    <w:rsid w:val="008D41E2"/>
    <w:rsid w:val="008D5C35"/>
    <w:rsid w:val="008D6A99"/>
    <w:rsid w:val="008D7230"/>
    <w:rsid w:val="008D7F9D"/>
    <w:rsid w:val="008E18D6"/>
    <w:rsid w:val="008E1E5B"/>
    <w:rsid w:val="008E2F60"/>
    <w:rsid w:val="008E4CA6"/>
    <w:rsid w:val="008E5E3A"/>
    <w:rsid w:val="008E73D1"/>
    <w:rsid w:val="008F2F39"/>
    <w:rsid w:val="008F6FDE"/>
    <w:rsid w:val="009025CA"/>
    <w:rsid w:val="0090720B"/>
    <w:rsid w:val="00911965"/>
    <w:rsid w:val="00912375"/>
    <w:rsid w:val="00912EE8"/>
    <w:rsid w:val="009139F8"/>
    <w:rsid w:val="00915B1B"/>
    <w:rsid w:val="00915E91"/>
    <w:rsid w:val="00916B71"/>
    <w:rsid w:val="00922D20"/>
    <w:rsid w:val="00923F50"/>
    <w:rsid w:val="00924998"/>
    <w:rsid w:val="00925E82"/>
    <w:rsid w:val="009260B9"/>
    <w:rsid w:val="0092711E"/>
    <w:rsid w:val="0093079C"/>
    <w:rsid w:val="009346C9"/>
    <w:rsid w:val="009356DE"/>
    <w:rsid w:val="00936634"/>
    <w:rsid w:val="00936F34"/>
    <w:rsid w:val="009379D4"/>
    <w:rsid w:val="009379DF"/>
    <w:rsid w:val="00940A48"/>
    <w:rsid w:val="009415BC"/>
    <w:rsid w:val="009513F0"/>
    <w:rsid w:val="00953046"/>
    <w:rsid w:val="00955247"/>
    <w:rsid w:val="0095550A"/>
    <w:rsid w:val="00955F67"/>
    <w:rsid w:val="0095628C"/>
    <w:rsid w:val="009607D5"/>
    <w:rsid w:val="0096371E"/>
    <w:rsid w:val="00963D67"/>
    <w:rsid w:val="0096588F"/>
    <w:rsid w:val="009700C5"/>
    <w:rsid w:val="00970C51"/>
    <w:rsid w:val="00971889"/>
    <w:rsid w:val="00973EB2"/>
    <w:rsid w:val="00974FDE"/>
    <w:rsid w:val="0097603A"/>
    <w:rsid w:val="009760EC"/>
    <w:rsid w:val="0097715C"/>
    <w:rsid w:val="00984389"/>
    <w:rsid w:val="00984641"/>
    <w:rsid w:val="00986407"/>
    <w:rsid w:val="00990245"/>
    <w:rsid w:val="0099036B"/>
    <w:rsid w:val="00990E04"/>
    <w:rsid w:val="00991297"/>
    <w:rsid w:val="00992D31"/>
    <w:rsid w:val="00993C98"/>
    <w:rsid w:val="009A2F23"/>
    <w:rsid w:val="009A4B20"/>
    <w:rsid w:val="009A5741"/>
    <w:rsid w:val="009A5D82"/>
    <w:rsid w:val="009A5F99"/>
    <w:rsid w:val="009B31F5"/>
    <w:rsid w:val="009B3BB1"/>
    <w:rsid w:val="009B4E63"/>
    <w:rsid w:val="009B6B47"/>
    <w:rsid w:val="009C7363"/>
    <w:rsid w:val="009D0538"/>
    <w:rsid w:val="009D2ECC"/>
    <w:rsid w:val="009D3BBD"/>
    <w:rsid w:val="009E2258"/>
    <w:rsid w:val="009E264A"/>
    <w:rsid w:val="009E4A65"/>
    <w:rsid w:val="009F0835"/>
    <w:rsid w:val="009F4D8C"/>
    <w:rsid w:val="009F54E8"/>
    <w:rsid w:val="009F6C1E"/>
    <w:rsid w:val="00A05272"/>
    <w:rsid w:val="00A061C4"/>
    <w:rsid w:val="00A06B05"/>
    <w:rsid w:val="00A10156"/>
    <w:rsid w:val="00A1256C"/>
    <w:rsid w:val="00A13D44"/>
    <w:rsid w:val="00A169D9"/>
    <w:rsid w:val="00A17B5B"/>
    <w:rsid w:val="00A17EAB"/>
    <w:rsid w:val="00A205F8"/>
    <w:rsid w:val="00A20DC8"/>
    <w:rsid w:val="00A2408C"/>
    <w:rsid w:val="00A26B04"/>
    <w:rsid w:val="00A26C36"/>
    <w:rsid w:val="00A30F9C"/>
    <w:rsid w:val="00A315D4"/>
    <w:rsid w:val="00A31E4F"/>
    <w:rsid w:val="00A32824"/>
    <w:rsid w:val="00A3485B"/>
    <w:rsid w:val="00A3654D"/>
    <w:rsid w:val="00A43665"/>
    <w:rsid w:val="00A45B80"/>
    <w:rsid w:val="00A53F39"/>
    <w:rsid w:val="00A54698"/>
    <w:rsid w:val="00A556D0"/>
    <w:rsid w:val="00A631BC"/>
    <w:rsid w:val="00A650AE"/>
    <w:rsid w:val="00A70268"/>
    <w:rsid w:val="00A722C8"/>
    <w:rsid w:val="00A75484"/>
    <w:rsid w:val="00A7771E"/>
    <w:rsid w:val="00A81051"/>
    <w:rsid w:val="00A811FF"/>
    <w:rsid w:val="00A8167B"/>
    <w:rsid w:val="00A828EF"/>
    <w:rsid w:val="00A941BC"/>
    <w:rsid w:val="00A952C2"/>
    <w:rsid w:val="00A9558E"/>
    <w:rsid w:val="00A971AE"/>
    <w:rsid w:val="00A97692"/>
    <w:rsid w:val="00A97CBA"/>
    <w:rsid w:val="00AA0BD1"/>
    <w:rsid w:val="00AA359A"/>
    <w:rsid w:val="00AA38C3"/>
    <w:rsid w:val="00AA4F3C"/>
    <w:rsid w:val="00AA546C"/>
    <w:rsid w:val="00AB0D4F"/>
    <w:rsid w:val="00AB2D1B"/>
    <w:rsid w:val="00AB6B0A"/>
    <w:rsid w:val="00AB71AA"/>
    <w:rsid w:val="00AB7DE5"/>
    <w:rsid w:val="00AC0BA6"/>
    <w:rsid w:val="00AC0EFD"/>
    <w:rsid w:val="00AC2267"/>
    <w:rsid w:val="00AC4A69"/>
    <w:rsid w:val="00AC7828"/>
    <w:rsid w:val="00AD0230"/>
    <w:rsid w:val="00AD1202"/>
    <w:rsid w:val="00AD1746"/>
    <w:rsid w:val="00AD1D2D"/>
    <w:rsid w:val="00AD213B"/>
    <w:rsid w:val="00AD7A2C"/>
    <w:rsid w:val="00AD7DF2"/>
    <w:rsid w:val="00AE00D6"/>
    <w:rsid w:val="00AE0DE7"/>
    <w:rsid w:val="00AE1BD3"/>
    <w:rsid w:val="00AE2CBF"/>
    <w:rsid w:val="00AE70A4"/>
    <w:rsid w:val="00AF064C"/>
    <w:rsid w:val="00AF124F"/>
    <w:rsid w:val="00AF1DDF"/>
    <w:rsid w:val="00AF20AE"/>
    <w:rsid w:val="00AF6057"/>
    <w:rsid w:val="00B05E09"/>
    <w:rsid w:val="00B068FE"/>
    <w:rsid w:val="00B07BAA"/>
    <w:rsid w:val="00B07CC6"/>
    <w:rsid w:val="00B12AA3"/>
    <w:rsid w:val="00B12E38"/>
    <w:rsid w:val="00B13990"/>
    <w:rsid w:val="00B1415A"/>
    <w:rsid w:val="00B1520E"/>
    <w:rsid w:val="00B15C9D"/>
    <w:rsid w:val="00B16BDB"/>
    <w:rsid w:val="00B17A6D"/>
    <w:rsid w:val="00B2015E"/>
    <w:rsid w:val="00B23008"/>
    <w:rsid w:val="00B238E9"/>
    <w:rsid w:val="00B26A20"/>
    <w:rsid w:val="00B272D5"/>
    <w:rsid w:val="00B30CEE"/>
    <w:rsid w:val="00B32D3A"/>
    <w:rsid w:val="00B363C1"/>
    <w:rsid w:val="00B3648A"/>
    <w:rsid w:val="00B36ED9"/>
    <w:rsid w:val="00B40BDA"/>
    <w:rsid w:val="00B475B1"/>
    <w:rsid w:val="00B51B0C"/>
    <w:rsid w:val="00B52024"/>
    <w:rsid w:val="00B525FB"/>
    <w:rsid w:val="00B549AA"/>
    <w:rsid w:val="00B55BD4"/>
    <w:rsid w:val="00B6329B"/>
    <w:rsid w:val="00B632B4"/>
    <w:rsid w:val="00B6342E"/>
    <w:rsid w:val="00B67365"/>
    <w:rsid w:val="00B714AF"/>
    <w:rsid w:val="00B7171D"/>
    <w:rsid w:val="00B719EF"/>
    <w:rsid w:val="00B72F87"/>
    <w:rsid w:val="00B75529"/>
    <w:rsid w:val="00B80B7E"/>
    <w:rsid w:val="00B827B9"/>
    <w:rsid w:val="00B83034"/>
    <w:rsid w:val="00B84D75"/>
    <w:rsid w:val="00B9007E"/>
    <w:rsid w:val="00B9075B"/>
    <w:rsid w:val="00B90AD1"/>
    <w:rsid w:val="00B94144"/>
    <w:rsid w:val="00B94BA5"/>
    <w:rsid w:val="00B97D64"/>
    <w:rsid w:val="00BA006A"/>
    <w:rsid w:val="00BA19E3"/>
    <w:rsid w:val="00BA3E18"/>
    <w:rsid w:val="00BA3FA5"/>
    <w:rsid w:val="00BA50C0"/>
    <w:rsid w:val="00BA5A8C"/>
    <w:rsid w:val="00BB01C5"/>
    <w:rsid w:val="00BB02A6"/>
    <w:rsid w:val="00BB40B6"/>
    <w:rsid w:val="00BB47F4"/>
    <w:rsid w:val="00BB48FD"/>
    <w:rsid w:val="00BB6037"/>
    <w:rsid w:val="00BB65F3"/>
    <w:rsid w:val="00BC0A89"/>
    <w:rsid w:val="00BC15CA"/>
    <w:rsid w:val="00BC32C2"/>
    <w:rsid w:val="00BC3D58"/>
    <w:rsid w:val="00BC5559"/>
    <w:rsid w:val="00BD13D6"/>
    <w:rsid w:val="00BD1732"/>
    <w:rsid w:val="00BE19C3"/>
    <w:rsid w:val="00BE2FB5"/>
    <w:rsid w:val="00BE6EBB"/>
    <w:rsid w:val="00BF0160"/>
    <w:rsid w:val="00BF1732"/>
    <w:rsid w:val="00BF2096"/>
    <w:rsid w:val="00BF3D3D"/>
    <w:rsid w:val="00BF52A5"/>
    <w:rsid w:val="00C0263C"/>
    <w:rsid w:val="00C07FA6"/>
    <w:rsid w:val="00C10AC5"/>
    <w:rsid w:val="00C12F0B"/>
    <w:rsid w:val="00C12F92"/>
    <w:rsid w:val="00C14309"/>
    <w:rsid w:val="00C165CA"/>
    <w:rsid w:val="00C16C2E"/>
    <w:rsid w:val="00C17FA3"/>
    <w:rsid w:val="00C20B8F"/>
    <w:rsid w:val="00C20D78"/>
    <w:rsid w:val="00C21E66"/>
    <w:rsid w:val="00C32A86"/>
    <w:rsid w:val="00C341BB"/>
    <w:rsid w:val="00C34DD5"/>
    <w:rsid w:val="00C42EB7"/>
    <w:rsid w:val="00C44617"/>
    <w:rsid w:val="00C45DD1"/>
    <w:rsid w:val="00C50CF7"/>
    <w:rsid w:val="00C50EA6"/>
    <w:rsid w:val="00C521DC"/>
    <w:rsid w:val="00C53DA6"/>
    <w:rsid w:val="00C572C7"/>
    <w:rsid w:val="00C6348F"/>
    <w:rsid w:val="00C64E0C"/>
    <w:rsid w:val="00C654F8"/>
    <w:rsid w:val="00C656AE"/>
    <w:rsid w:val="00C6591B"/>
    <w:rsid w:val="00C659FD"/>
    <w:rsid w:val="00C66175"/>
    <w:rsid w:val="00C66427"/>
    <w:rsid w:val="00C664DC"/>
    <w:rsid w:val="00C70377"/>
    <w:rsid w:val="00C707EB"/>
    <w:rsid w:val="00C70847"/>
    <w:rsid w:val="00C71164"/>
    <w:rsid w:val="00C71E7E"/>
    <w:rsid w:val="00C727ED"/>
    <w:rsid w:val="00C741F8"/>
    <w:rsid w:val="00C75704"/>
    <w:rsid w:val="00C75FEC"/>
    <w:rsid w:val="00C82359"/>
    <w:rsid w:val="00C83402"/>
    <w:rsid w:val="00C834D9"/>
    <w:rsid w:val="00C908B8"/>
    <w:rsid w:val="00C91053"/>
    <w:rsid w:val="00C920E0"/>
    <w:rsid w:val="00C95F6C"/>
    <w:rsid w:val="00CA6D3C"/>
    <w:rsid w:val="00CA7689"/>
    <w:rsid w:val="00CB0996"/>
    <w:rsid w:val="00CB1CC2"/>
    <w:rsid w:val="00CB26D6"/>
    <w:rsid w:val="00CB2F01"/>
    <w:rsid w:val="00CB3C93"/>
    <w:rsid w:val="00CC0720"/>
    <w:rsid w:val="00CC0B59"/>
    <w:rsid w:val="00CC32FB"/>
    <w:rsid w:val="00CC540E"/>
    <w:rsid w:val="00CC7583"/>
    <w:rsid w:val="00CD05FD"/>
    <w:rsid w:val="00CD3631"/>
    <w:rsid w:val="00CD3A68"/>
    <w:rsid w:val="00CD44BB"/>
    <w:rsid w:val="00CD4930"/>
    <w:rsid w:val="00CD5303"/>
    <w:rsid w:val="00CD5BA3"/>
    <w:rsid w:val="00CD66C0"/>
    <w:rsid w:val="00CE38D8"/>
    <w:rsid w:val="00CF1F2F"/>
    <w:rsid w:val="00CF2174"/>
    <w:rsid w:val="00CF2378"/>
    <w:rsid w:val="00CF2FB4"/>
    <w:rsid w:val="00CF6F34"/>
    <w:rsid w:val="00CF79FF"/>
    <w:rsid w:val="00D02312"/>
    <w:rsid w:val="00D05323"/>
    <w:rsid w:val="00D06782"/>
    <w:rsid w:val="00D075E5"/>
    <w:rsid w:val="00D11500"/>
    <w:rsid w:val="00D159CC"/>
    <w:rsid w:val="00D1618F"/>
    <w:rsid w:val="00D2310C"/>
    <w:rsid w:val="00D24CA9"/>
    <w:rsid w:val="00D261A9"/>
    <w:rsid w:val="00D26CE9"/>
    <w:rsid w:val="00D26D4A"/>
    <w:rsid w:val="00D32BCA"/>
    <w:rsid w:val="00D331FE"/>
    <w:rsid w:val="00D33AF8"/>
    <w:rsid w:val="00D34B1C"/>
    <w:rsid w:val="00D3559D"/>
    <w:rsid w:val="00D35DB5"/>
    <w:rsid w:val="00D41233"/>
    <w:rsid w:val="00D4343E"/>
    <w:rsid w:val="00D451C6"/>
    <w:rsid w:val="00D51DF2"/>
    <w:rsid w:val="00D666DB"/>
    <w:rsid w:val="00D72031"/>
    <w:rsid w:val="00D72BCC"/>
    <w:rsid w:val="00D74F00"/>
    <w:rsid w:val="00D762E0"/>
    <w:rsid w:val="00D8638F"/>
    <w:rsid w:val="00D87D4E"/>
    <w:rsid w:val="00D92C59"/>
    <w:rsid w:val="00DA2AD7"/>
    <w:rsid w:val="00DA56EF"/>
    <w:rsid w:val="00DA62C6"/>
    <w:rsid w:val="00DA64CE"/>
    <w:rsid w:val="00DB0350"/>
    <w:rsid w:val="00DB0490"/>
    <w:rsid w:val="00DB07A9"/>
    <w:rsid w:val="00DB0EFE"/>
    <w:rsid w:val="00DB15D7"/>
    <w:rsid w:val="00DB5D20"/>
    <w:rsid w:val="00DB694E"/>
    <w:rsid w:val="00DB6A32"/>
    <w:rsid w:val="00DC031E"/>
    <w:rsid w:val="00DC0869"/>
    <w:rsid w:val="00DC1FF9"/>
    <w:rsid w:val="00DC3251"/>
    <w:rsid w:val="00DC334D"/>
    <w:rsid w:val="00DC3FF0"/>
    <w:rsid w:val="00DC4906"/>
    <w:rsid w:val="00DC4CF1"/>
    <w:rsid w:val="00DD0299"/>
    <w:rsid w:val="00DD1303"/>
    <w:rsid w:val="00DD1F58"/>
    <w:rsid w:val="00DD203E"/>
    <w:rsid w:val="00DD2C80"/>
    <w:rsid w:val="00DD2D50"/>
    <w:rsid w:val="00DD3EEC"/>
    <w:rsid w:val="00DD5E36"/>
    <w:rsid w:val="00DD6AA7"/>
    <w:rsid w:val="00DD7CE9"/>
    <w:rsid w:val="00DE51F8"/>
    <w:rsid w:val="00DE77AA"/>
    <w:rsid w:val="00DF0B1A"/>
    <w:rsid w:val="00DF1AB4"/>
    <w:rsid w:val="00DF4980"/>
    <w:rsid w:val="00DF716D"/>
    <w:rsid w:val="00DF7428"/>
    <w:rsid w:val="00E10549"/>
    <w:rsid w:val="00E13C16"/>
    <w:rsid w:val="00E16628"/>
    <w:rsid w:val="00E1680B"/>
    <w:rsid w:val="00E16F4F"/>
    <w:rsid w:val="00E1741E"/>
    <w:rsid w:val="00E2067D"/>
    <w:rsid w:val="00E27FDB"/>
    <w:rsid w:val="00E37767"/>
    <w:rsid w:val="00E41060"/>
    <w:rsid w:val="00E45171"/>
    <w:rsid w:val="00E46590"/>
    <w:rsid w:val="00E536D0"/>
    <w:rsid w:val="00E5749F"/>
    <w:rsid w:val="00E64393"/>
    <w:rsid w:val="00E644B3"/>
    <w:rsid w:val="00E65DD5"/>
    <w:rsid w:val="00E65DFF"/>
    <w:rsid w:val="00E67115"/>
    <w:rsid w:val="00E76F30"/>
    <w:rsid w:val="00E80CEB"/>
    <w:rsid w:val="00E8602B"/>
    <w:rsid w:val="00E865E6"/>
    <w:rsid w:val="00E86DFF"/>
    <w:rsid w:val="00E904BC"/>
    <w:rsid w:val="00E9129A"/>
    <w:rsid w:val="00E91D28"/>
    <w:rsid w:val="00E9269D"/>
    <w:rsid w:val="00EA54B3"/>
    <w:rsid w:val="00EA5D6E"/>
    <w:rsid w:val="00EA5F1F"/>
    <w:rsid w:val="00EC0771"/>
    <w:rsid w:val="00EC0A62"/>
    <w:rsid w:val="00EC3796"/>
    <w:rsid w:val="00EC4B56"/>
    <w:rsid w:val="00EC5601"/>
    <w:rsid w:val="00EC5A08"/>
    <w:rsid w:val="00ED0E67"/>
    <w:rsid w:val="00ED37C5"/>
    <w:rsid w:val="00ED58FD"/>
    <w:rsid w:val="00ED5C7D"/>
    <w:rsid w:val="00EE1905"/>
    <w:rsid w:val="00EE1A26"/>
    <w:rsid w:val="00EE6B6E"/>
    <w:rsid w:val="00EE722B"/>
    <w:rsid w:val="00EF0745"/>
    <w:rsid w:val="00EF5C1B"/>
    <w:rsid w:val="00F007F3"/>
    <w:rsid w:val="00F02105"/>
    <w:rsid w:val="00F07CBA"/>
    <w:rsid w:val="00F12D95"/>
    <w:rsid w:val="00F12F94"/>
    <w:rsid w:val="00F2259B"/>
    <w:rsid w:val="00F23A0A"/>
    <w:rsid w:val="00F247F8"/>
    <w:rsid w:val="00F260F4"/>
    <w:rsid w:val="00F271E1"/>
    <w:rsid w:val="00F27CE1"/>
    <w:rsid w:val="00F3127C"/>
    <w:rsid w:val="00F41478"/>
    <w:rsid w:val="00F46218"/>
    <w:rsid w:val="00F46B6A"/>
    <w:rsid w:val="00F5020A"/>
    <w:rsid w:val="00F523EF"/>
    <w:rsid w:val="00F54562"/>
    <w:rsid w:val="00F62BB7"/>
    <w:rsid w:val="00F6373A"/>
    <w:rsid w:val="00F6542A"/>
    <w:rsid w:val="00F662CC"/>
    <w:rsid w:val="00F67FFC"/>
    <w:rsid w:val="00F71029"/>
    <w:rsid w:val="00F71568"/>
    <w:rsid w:val="00F72B75"/>
    <w:rsid w:val="00F7539C"/>
    <w:rsid w:val="00F76E56"/>
    <w:rsid w:val="00F77813"/>
    <w:rsid w:val="00F80A55"/>
    <w:rsid w:val="00F80BE8"/>
    <w:rsid w:val="00F813FB"/>
    <w:rsid w:val="00F83776"/>
    <w:rsid w:val="00F84345"/>
    <w:rsid w:val="00F8557A"/>
    <w:rsid w:val="00F86A3E"/>
    <w:rsid w:val="00F90598"/>
    <w:rsid w:val="00F90FA2"/>
    <w:rsid w:val="00F91FA1"/>
    <w:rsid w:val="00F9233E"/>
    <w:rsid w:val="00F92DAE"/>
    <w:rsid w:val="00F933DF"/>
    <w:rsid w:val="00F95CF3"/>
    <w:rsid w:val="00FA245A"/>
    <w:rsid w:val="00FA6C0C"/>
    <w:rsid w:val="00FB117E"/>
    <w:rsid w:val="00FB371F"/>
    <w:rsid w:val="00FB5940"/>
    <w:rsid w:val="00FB735E"/>
    <w:rsid w:val="00FB77DE"/>
    <w:rsid w:val="00FC5CAE"/>
    <w:rsid w:val="00FC6B87"/>
    <w:rsid w:val="00FD1E99"/>
    <w:rsid w:val="00FD286C"/>
    <w:rsid w:val="00FD4820"/>
    <w:rsid w:val="00FD6BC1"/>
    <w:rsid w:val="00FD7235"/>
    <w:rsid w:val="00FD7236"/>
    <w:rsid w:val="00FE464B"/>
    <w:rsid w:val="00FE6284"/>
    <w:rsid w:val="00FE629C"/>
    <w:rsid w:val="00FE709D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8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  <w:style w:type="paragraph" w:customStyle="1" w:styleId="paragraph">
    <w:name w:val="paragraph"/>
    <w:basedOn w:val="Normal"/>
    <w:rsid w:val="00DD5E3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olicepardfaut"/>
    <w:rsid w:val="00DD5E36"/>
  </w:style>
  <w:style w:type="character" w:customStyle="1" w:styleId="eop">
    <w:name w:val="eop"/>
    <w:basedOn w:val="Policepardfaut"/>
    <w:rsid w:val="00DD5E36"/>
  </w:style>
  <w:style w:type="paragraph" w:customStyle="1" w:styleId="Code">
    <w:name w:val="Code"/>
    <w:basedOn w:val="PrformatHTML"/>
    <w:qFormat/>
    <w:rsid w:val="00461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2CC" w:themeFill="accent4" w:themeFillTint="33"/>
      <w:ind w:left="360"/>
    </w:pPr>
    <w:rPr>
      <w:rFonts w:ascii="Consolas" w:hAnsi="Consolas"/>
      <w:color w:val="000000"/>
      <w:sz w:val="22"/>
      <w:szCs w:val="22"/>
      <w:lang w:val="en-US"/>
    </w:rPr>
  </w:style>
  <w:style w:type="character" w:customStyle="1" w:styleId="ui-provider">
    <w:name w:val="ui-provider"/>
    <w:basedOn w:val="Policepardfaut"/>
    <w:rsid w:val="00163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2126</TotalTime>
  <Pages>1</Pages>
  <Words>1070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Turgeon Valérie</cp:lastModifiedBy>
  <cp:revision>535</cp:revision>
  <dcterms:created xsi:type="dcterms:W3CDTF">2022-09-13T08:16:00Z</dcterms:created>
  <dcterms:modified xsi:type="dcterms:W3CDTF">2023-10-17T17:39:00Z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